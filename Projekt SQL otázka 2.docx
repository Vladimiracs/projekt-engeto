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9C49B" w14:textId="77777777" w:rsidR="00290442" w:rsidRDefault="00290442" w:rsidP="00290442">
      <w:pPr>
        <w:rPr>
          <w:color w:val="4472C4" w:themeColor="accent1"/>
        </w:rPr>
      </w:pPr>
      <w:r w:rsidRPr="007817CE">
        <w:rPr>
          <w:color w:val="4472C4" w:themeColor="accent1"/>
        </w:rPr>
        <w:t xml:space="preserve">Projekt SQL – otázka </w:t>
      </w:r>
      <w:r>
        <w:rPr>
          <w:color w:val="4472C4" w:themeColor="accent1"/>
        </w:rPr>
        <w:t>2</w:t>
      </w:r>
    </w:p>
    <w:p w14:paraId="31728F8C" w14:textId="7E76D4AF" w:rsidR="00290442" w:rsidRDefault="00290442" w:rsidP="00290442">
      <w:pPr>
        <w:rPr>
          <w:color w:val="4472C4" w:themeColor="accent1"/>
        </w:rPr>
      </w:pPr>
      <w:r w:rsidRPr="00DD0598">
        <w:rPr>
          <w:b/>
          <w:bCs/>
          <w:color w:val="4472C4" w:themeColor="accent1"/>
        </w:rPr>
        <w:t xml:space="preserve">Kolik je možné si koupit litrů mléka a kilogramů chleba za první a poslední srovnatelné období v dostupných datech cen a </w:t>
      </w:r>
      <w:proofErr w:type="gramStart"/>
      <w:r w:rsidRPr="00DD0598">
        <w:rPr>
          <w:b/>
          <w:bCs/>
          <w:color w:val="4472C4" w:themeColor="accent1"/>
        </w:rPr>
        <w:t>mezd</w:t>
      </w:r>
      <w:r>
        <w:rPr>
          <w:color w:val="4472C4" w:themeColor="accent1"/>
        </w:rPr>
        <w:t xml:space="preserve"> </w:t>
      </w:r>
      <w:r w:rsidRPr="00290442">
        <w:rPr>
          <w:color w:val="4472C4" w:themeColor="accent1"/>
        </w:rPr>
        <w:t>?</w:t>
      </w:r>
      <w:proofErr w:type="gramEnd"/>
      <w:r w:rsidRPr="007817CE">
        <w:rPr>
          <w:color w:val="4472C4" w:themeColor="accent1"/>
        </w:rPr>
        <w:t xml:space="preserve"> </w:t>
      </w:r>
    </w:p>
    <w:p w14:paraId="69FD7BED" w14:textId="4C2B5055" w:rsidR="007D1BED" w:rsidRDefault="007D1BED" w:rsidP="00290442">
      <w:pPr>
        <w:rPr>
          <w:color w:val="4472C4" w:themeColor="accent1"/>
        </w:rPr>
      </w:pPr>
      <w:r>
        <w:rPr>
          <w:color w:val="4472C4" w:themeColor="accent1"/>
        </w:rPr>
        <w:t>Počet kusů zboží, které lze nakoupit za průměrnou mzdu lze označit pojmem Kupní síla</w:t>
      </w:r>
    </w:p>
    <w:p w14:paraId="006789EE" w14:textId="1B29C68D" w:rsidR="00DD0598" w:rsidRDefault="00DD0598" w:rsidP="00290442">
      <w:pPr>
        <w:rPr>
          <w:color w:val="4472C4" w:themeColor="accent1"/>
        </w:rPr>
      </w:pPr>
      <w:r>
        <w:rPr>
          <w:color w:val="4472C4" w:themeColor="accent1"/>
        </w:rPr>
        <w:t xml:space="preserve">Pro vyřešení tohoto úkolu již bylo potřeba propojit tabulku cen a tabulku </w:t>
      </w:r>
      <w:r>
        <w:rPr>
          <w:color w:val="4472C4" w:themeColor="accent1"/>
        </w:rPr>
        <w:t xml:space="preserve">mezd </w:t>
      </w:r>
      <w:r>
        <w:rPr>
          <w:color w:val="4472C4" w:themeColor="accent1"/>
        </w:rPr>
        <w:t xml:space="preserve">do požadované </w:t>
      </w:r>
      <w:proofErr w:type="gramStart"/>
      <w:r>
        <w:rPr>
          <w:color w:val="4472C4" w:themeColor="accent1"/>
        </w:rPr>
        <w:t>tabulky :</w:t>
      </w:r>
      <w:proofErr w:type="gramEnd"/>
      <w:r>
        <w:rPr>
          <w:color w:val="4472C4" w:themeColor="accent1"/>
        </w:rPr>
        <w:t xml:space="preserve"> </w:t>
      </w:r>
      <w:proofErr w:type="spellStart"/>
      <w:r w:rsidRPr="00DD0598">
        <w:rPr>
          <w:color w:val="4472C4" w:themeColor="accent1"/>
        </w:rPr>
        <w:t>t_vladimir_smid_project_SQL_primary_final</w:t>
      </w:r>
      <w:proofErr w:type="spellEnd"/>
    </w:p>
    <w:p w14:paraId="644557C5" w14:textId="2C6E5D8C" w:rsidR="00DD0598" w:rsidRDefault="00DD0598" w:rsidP="00290442">
      <w:pPr>
        <w:rPr>
          <w:color w:val="4472C4" w:themeColor="accent1"/>
        </w:rPr>
      </w:pPr>
      <w:r>
        <w:rPr>
          <w:color w:val="4472C4" w:themeColor="accent1"/>
        </w:rPr>
        <w:t xml:space="preserve">Nejprve </w:t>
      </w:r>
      <w:proofErr w:type="gramStart"/>
      <w:r>
        <w:rPr>
          <w:color w:val="4472C4" w:themeColor="accent1"/>
        </w:rPr>
        <w:t>tedy :</w:t>
      </w:r>
      <w:proofErr w:type="gramEnd"/>
      <w:r>
        <w:rPr>
          <w:color w:val="4472C4" w:themeColor="accent1"/>
        </w:rPr>
        <w:t xml:space="preserve"> </w:t>
      </w:r>
    </w:p>
    <w:tbl>
      <w:tblPr>
        <w:tblW w:w="9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6"/>
      </w:tblGrid>
      <w:tr w:rsidR="00DD0598" w:rsidRPr="00DD0598" w14:paraId="6C902A6F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378E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create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temporary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table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8E00C6"/>
                <w:kern w:val="0"/>
                <w:sz w:val="20"/>
                <w:szCs w:val="20"/>
                <w:lang w:eastAsia="cs-CZ"/>
                <w14:ligatures w14:val="none"/>
              </w:rPr>
              <w:t>tmp_vsm_projekt_ceny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</w:p>
        </w:tc>
      </w:tr>
      <w:tr w:rsidR="00DD0598" w:rsidRPr="00DD0598" w14:paraId="5BBF70D3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DB3C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select</w:t>
            </w:r>
            <w:proofErr w:type="spellEnd"/>
          </w:p>
        </w:tc>
      </w:tr>
      <w:tr w:rsidR="00DD0598" w:rsidRPr="00DD0598" w14:paraId="05EA9ADC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83B5F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cp.category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code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,</w:t>
            </w:r>
            <w:proofErr w:type="gramEnd"/>
          </w:p>
        </w:tc>
      </w:tr>
      <w:tr w:rsidR="00DD0598" w:rsidRPr="00DD0598" w14:paraId="0081692A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39A41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cpc.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nazev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</w:t>
            </w:r>
          </w:p>
        </w:tc>
      </w:tr>
      <w:tr w:rsidR="00DD0598" w:rsidRPr="00DD0598" w14:paraId="0703D615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C108C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cpc.price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_unit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</w:t>
            </w:r>
          </w:p>
        </w:tc>
      </w:tr>
      <w:tr w:rsidR="00DD0598" w:rsidRPr="00DD0598" w14:paraId="49D34673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88F03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date_</w:t>
            </w:r>
            <w:proofErr w:type="gram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part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proofErr w:type="gramEnd"/>
            <w:r w:rsidRPr="00DD0598">
              <w:rPr>
                <w:rFonts w:ascii="Consolas" w:eastAsia="Times New Roman" w:hAnsi="Consolas" w:cs="Calibri"/>
                <w:color w:val="008000"/>
                <w:kern w:val="0"/>
                <w:sz w:val="20"/>
                <w:szCs w:val="20"/>
                <w:lang w:eastAsia="cs-CZ"/>
                <w14:ligatures w14:val="none"/>
              </w:rPr>
              <w:t>'</w:t>
            </w:r>
            <w:proofErr w:type="spellStart"/>
            <w:r w:rsidRPr="00DD0598">
              <w:rPr>
                <w:rFonts w:ascii="Consolas" w:eastAsia="Times New Roman" w:hAnsi="Consolas" w:cs="Calibri"/>
                <w:color w:val="008000"/>
                <w:kern w:val="0"/>
                <w:sz w:val="20"/>
                <w:szCs w:val="20"/>
                <w:lang w:eastAsia="cs-CZ"/>
                <w14:ligatures w14:val="none"/>
              </w:rPr>
              <w:t>year</w:t>
            </w:r>
            <w:proofErr w:type="spellEnd"/>
            <w:r w:rsidRPr="00DD0598">
              <w:rPr>
                <w:rFonts w:ascii="Consolas" w:eastAsia="Times New Roman" w:hAnsi="Consolas" w:cs="Calibri"/>
                <w:color w:val="008000"/>
                <w:kern w:val="0"/>
                <w:sz w:val="20"/>
                <w:szCs w:val="20"/>
                <w:lang w:eastAsia="cs-CZ"/>
                <w14:ligatures w14:val="none"/>
              </w:rPr>
              <w:t>'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,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date_from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rok ,</w:t>
            </w:r>
            <w:proofErr w:type="gramEnd"/>
          </w:p>
        </w:tc>
      </w:tr>
      <w:tr w:rsidR="00DD0598" w:rsidRPr="00DD0598" w14:paraId="1564713B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273E2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prumerna_cena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</w:t>
            </w:r>
          </w:p>
        </w:tc>
      </w:tr>
      <w:tr w:rsidR="00DD0598" w:rsidRPr="00DD0598" w14:paraId="69ED731A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ACE4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(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))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cpc.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)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prumcena_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minulyrok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,</w:t>
            </w:r>
            <w:proofErr w:type="gramEnd"/>
          </w:p>
        </w:tc>
      </w:tr>
      <w:tr w:rsidR="00DD0598" w:rsidRPr="00DD0598" w14:paraId="3818F3ED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A933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 -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(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))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cpc.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)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narust_cen_v_Kc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</w:t>
            </w:r>
          </w:p>
        </w:tc>
      </w:tr>
      <w:tr w:rsidR="00DD0598" w:rsidRPr="00DD0598" w14:paraId="6D26E183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2A23E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 -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(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))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cpc.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))/</w:t>
            </w:r>
            <w:proofErr w:type="spellStart"/>
            <w:proofErr w:type="gramEnd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(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))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cpc.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)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</w:t>
            </w:r>
            <w:r w:rsidRPr="00DD0598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cs-CZ"/>
                <w14:ligatures w14:val="none"/>
              </w:rPr>
              <w:t>100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narust_cen_v_procentech</w:t>
            </w:r>
            <w:proofErr w:type="spellEnd"/>
          </w:p>
        </w:tc>
      </w:tr>
      <w:tr w:rsidR="00DD0598" w:rsidRPr="00DD0598" w14:paraId="13BAAD11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5940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from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czechia_price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</w:t>
            </w:r>
            <w:proofErr w:type="spellEnd"/>
          </w:p>
        </w:tc>
      </w:tr>
      <w:tr w:rsidR="00DD0598" w:rsidRPr="00DD0598" w14:paraId="1603E874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E1D38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join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czechia_price_category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cpc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on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cp.category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_code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=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cpc.code</w:t>
            </w:r>
            <w:proofErr w:type="spellEnd"/>
            <w:proofErr w:type="gramEnd"/>
          </w:p>
        </w:tc>
      </w:tr>
      <w:tr w:rsidR="00DD0598" w:rsidRPr="00DD0598" w14:paraId="320D2B1A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6E67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group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rok,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cp.category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_code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,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nazev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,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cpc.price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_unit</w:t>
            </w:r>
            <w:proofErr w:type="spellEnd"/>
          </w:p>
        </w:tc>
      </w:tr>
      <w:tr w:rsidR="00DD0598" w:rsidRPr="00DD0598" w14:paraId="062FAD1C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B5B70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nazev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, 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rok </w:t>
            </w:r>
            <w:r w:rsidRPr="00DD0598">
              <w:rPr>
                <w:rFonts w:ascii="Consolas" w:eastAsia="Times New Roman" w:hAnsi="Consolas" w:cs="Calibri"/>
                <w:color w:val="FF0000"/>
                <w:kern w:val="0"/>
                <w:sz w:val="20"/>
                <w:szCs w:val="20"/>
                <w:lang w:eastAsia="cs-CZ"/>
                <w14:ligatures w14:val="none"/>
              </w:rPr>
              <w:t>;</w:t>
            </w:r>
            <w:proofErr w:type="gramEnd"/>
          </w:p>
        </w:tc>
      </w:tr>
      <w:tr w:rsidR="00DD0598" w:rsidRPr="00DD0598" w14:paraId="13D63353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F7BA52" w14:textId="77777777" w:rsidR="00DD0598" w:rsidRDefault="00DD0598" w:rsidP="00DD0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059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  <w:p w14:paraId="6E10C158" w14:textId="0861FEB1" w:rsidR="00DD0598" w:rsidRPr="00DD0598" w:rsidRDefault="00DD0598" w:rsidP="00DD0598">
            <w:pPr>
              <w:rPr>
                <w:color w:val="4472C4" w:themeColor="accent1"/>
              </w:rPr>
            </w:pPr>
            <w:proofErr w:type="gramStart"/>
            <w:r>
              <w:rPr>
                <w:color w:val="4472C4" w:themeColor="accent1"/>
              </w:rPr>
              <w:t>N</w:t>
            </w:r>
            <w:r>
              <w:rPr>
                <w:color w:val="4472C4" w:themeColor="accent1"/>
              </w:rPr>
              <w:t>ásledně :</w:t>
            </w:r>
            <w:proofErr w:type="gramEnd"/>
            <w:r>
              <w:rPr>
                <w:color w:val="4472C4" w:themeColor="accent1"/>
              </w:rPr>
              <w:t xml:space="preserve"> </w:t>
            </w:r>
          </w:p>
        </w:tc>
      </w:tr>
      <w:tr w:rsidR="00DD0598" w:rsidRPr="00DD0598" w14:paraId="7305ABE1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BAF6D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create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temporary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table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8E00C6"/>
                <w:kern w:val="0"/>
                <w:sz w:val="20"/>
                <w:szCs w:val="20"/>
                <w:lang w:eastAsia="cs-CZ"/>
                <w14:ligatures w14:val="none"/>
              </w:rPr>
              <w:t>tmp_vsm_projekt_mzdy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</w:p>
        </w:tc>
      </w:tr>
      <w:tr w:rsidR="00DD0598" w:rsidRPr="00DD0598" w14:paraId="7EAC65CB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FDB49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select</w:t>
            </w:r>
            <w:proofErr w:type="spellEnd"/>
          </w:p>
        </w:tc>
      </w:tr>
      <w:tr w:rsidR="00DD0598" w:rsidRPr="00DD0598" w14:paraId="026C4BF6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1AA0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cpib.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</w:t>
            </w:r>
          </w:p>
        </w:tc>
      </w:tr>
      <w:tr w:rsidR="00DD0598" w:rsidRPr="00DD0598" w14:paraId="28C8EE11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ADC0F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cp.payroll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_year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rok_vyplaty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</w:t>
            </w:r>
          </w:p>
        </w:tc>
      </w:tr>
      <w:tr w:rsidR="00DD0598" w:rsidRPr="00DD0598" w14:paraId="22F5942B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1B8A6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cp.industry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_branch_code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</w:t>
            </w:r>
          </w:p>
        </w:tc>
      </w:tr>
      <w:tr w:rsidR="00DD0598" w:rsidRPr="00DD0598" w14:paraId="7991C7F8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2039F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prumerny_plat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</w:t>
            </w:r>
          </w:p>
        </w:tc>
      </w:tr>
      <w:tr w:rsidR="00DD0598" w:rsidRPr="00DD0598" w14:paraId="7AB438F0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73CC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))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cp.industry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_branch_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code,cp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.payroll_year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prumerny_plat_predchozi_rok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</w:t>
            </w:r>
          </w:p>
        </w:tc>
      </w:tr>
      <w:tr w:rsidR="00DD0598" w:rsidRPr="00DD0598" w14:paraId="6F3C0C11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5B9A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 -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))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cp.industry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_branch_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code,cp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.payroll_year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narůst_platu_v_Kc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</w:t>
            </w:r>
          </w:p>
        </w:tc>
      </w:tr>
      <w:tr w:rsidR="00DD0598" w:rsidRPr="00DD0598" w14:paraId="5CA4AD54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E262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 -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))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cp.industry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_branch_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code,cp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.payroll_year</w:t>
            </w:r>
            <w:proofErr w:type="spellEnd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))/</w:t>
            </w:r>
            <w:proofErr w:type="spellStart"/>
            <w:proofErr w:type="gramEnd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)*</w:t>
            </w:r>
            <w:proofErr w:type="gramEnd"/>
            <w:r w:rsidRPr="00DD0598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cs-CZ"/>
                <w14:ligatures w14:val="none"/>
              </w:rPr>
              <w:t>100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narůst_platu_v_procentech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</w:t>
            </w:r>
          </w:p>
        </w:tc>
      </w:tr>
      <w:tr w:rsidR="00DD0598" w:rsidRPr="00DD0598" w14:paraId="2263C709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A66BA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case</w:t>
            </w:r>
          </w:p>
        </w:tc>
      </w:tr>
      <w:tr w:rsidR="00DD0598" w:rsidRPr="00DD0598" w14:paraId="2D5B91DD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7976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when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 -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))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cp.industry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_branch_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code,cp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.payroll_year</w:t>
            </w:r>
            <w:proofErr w:type="spellEnd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) &gt;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cs-CZ"/>
                <w14:ligatures w14:val="none"/>
              </w:rPr>
              <w:t>0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then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color w:val="008000"/>
                <w:kern w:val="0"/>
                <w:sz w:val="20"/>
                <w:szCs w:val="20"/>
                <w:lang w:eastAsia="cs-CZ"/>
                <w14:ligatures w14:val="none"/>
              </w:rPr>
              <w:t>'rostoucí'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else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color w:val="008000"/>
                <w:kern w:val="0"/>
                <w:sz w:val="20"/>
                <w:szCs w:val="20"/>
                <w:lang w:eastAsia="cs-CZ"/>
                <w14:ligatures w14:val="none"/>
              </w:rPr>
              <w:t>'klesající'</w:t>
            </w:r>
          </w:p>
        </w:tc>
      </w:tr>
      <w:tr w:rsidR="00DD0598" w:rsidRPr="00DD0598" w14:paraId="31812594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97A3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end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trend</w:t>
            </w:r>
          </w:p>
        </w:tc>
      </w:tr>
      <w:tr w:rsidR="00DD0598" w:rsidRPr="00DD0598" w14:paraId="77BC10B9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5EAE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from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czechia_payroll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</w:t>
            </w:r>
            <w:proofErr w:type="spellEnd"/>
          </w:p>
        </w:tc>
      </w:tr>
      <w:tr w:rsidR="00DD0598" w:rsidRPr="00DD0598" w14:paraId="4FBC488B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A8F68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join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czechia_payroll_industry_branch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cpib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on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cp.industry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_branch_code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=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cpib.code</w:t>
            </w:r>
            <w:proofErr w:type="spellEnd"/>
            <w:proofErr w:type="gramEnd"/>
          </w:p>
        </w:tc>
      </w:tr>
      <w:tr w:rsidR="00DD0598" w:rsidRPr="00DD0598" w14:paraId="4D766CC3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EC71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where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cp.value_type_code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=</w:t>
            </w:r>
            <w:r w:rsidRPr="00DD0598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cs-CZ"/>
                <w14:ligatures w14:val="none"/>
              </w:rPr>
              <w:t>5958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and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cp.unit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_code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= </w:t>
            </w:r>
            <w:r w:rsidRPr="00DD0598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cs-CZ"/>
                <w14:ligatures w14:val="none"/>
              </w:rPr>
              <w:t>200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and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cp.calculation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_code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= </w:t>
            </w:r>
            <w:proofErr w:type="gramStart"/>
            <w:r w:rsidRPr="00DD0598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cs-CZ"/>
                <w14:ligatures w14:val="none"/>
              </w:rPr>
              <w:t>200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)</w:t>
            </w:r>
            <w:proofErr w:type="gramEnd"/>
          </w:p>
        </w:tc>
      </w:tr>
      <w:tr w:rsidR="00DD0598" w:rsidRPr="00DD0598" w14:paraId="0D8A0719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5A24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group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cpib.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,cp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.payroll_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year,cp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.industry_branch_code</w:t>
            </w:r>
            <w:proofErr w:type="spellEnd"/>
          </w:p>
        </w:tc>
      </w:tr>
      <w:tr w:rsidR="00DD0598" w:rsidRPr="00DD0598" w14:paraId="25BFA406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F12C4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cp.industry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_branch_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code,cp</w:t>
            </w:r>
            <w:proofErr w:type="gram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.payroll_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year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color w:val="FF0000"/>
                <w:kern w:val="0"/>
                <w:sz w:val="20"/>
                <w:szCs w:val="20"/>
                <w:lang w:eastAsia="cs-CZ"/>
                <w14:ligatures w14:val="none"/>
              </w:rPr>
              <w:t>;</w:t>
            </w:r>
            <w:proofErr w:type="gramEnd"/>
          </w:p>
        </w:tc>
      </w:tr>
      <w:tr w:rsidR="00DD0598" w:rsidRPr="00DD0598" w14:paraId="72B9A7C7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707A4B" w14:textId="77777777" w:rsidR="00DD0598" w:rsidRPr="00DD0598" w:rsidRDefault="00DD0598" w:rsidP="00DD059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</w:pPr>
            <w:r w:rsidRPr="00DD0598"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  <w:lastRenderedPageBreak/>
              <w:t> </w:t>
            </w:r>
          </w:p>
          <w:p w14:paraId="3E82E65C" w14:textId="77777777" w:rsidR="00DD0598" w:rsidRPr="00DD0598" w:rsidRDefault="00DD0598" w:rsidP="00DD059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</w:pPr>
          </w:p>
          <w:p w14:paraId="44044436" w14:textId="5E08DFCC" w:rsidR="00DD0598" w:rsidRPr="00DD0598" w:rsidRDefault="00DD0598" w:rsidP="00DD059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</w:pPr>
            <w:r w:rsidRPr="00DD0598"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  <w:t xml:space="preserve">A </w:t>
            </w:r>
            <w:proofErr w:type="gramStart"/>
            <w:r w:rsidRPr="00DD0598"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  <w:t>nakonec :</w:t>
            </w:r>
            <w:proofErr w:type="gramEnd"/>
            <w:r w:rsidRPr="00DD0598"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  <w:t xml:space="preserve"> </w:t>
            </w:r>
          </w:p>
        </w:tc>
      </w:tr>
      <w:tr w:rsidR="00DD0598" w:rsidRPr="00DD0598" w14:paraId="0E90A96D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6672A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create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table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8E00C6"/>
                <w:kern w:val="0"/>
                <w:sz w:val="20"/>
                <w:szCs w:val="20"/>
                <w:lang w:eastAsia="cs-CZ"/>
                <w14:ligatures w14:val="none"/>
              </w:rPr>
              <w:t>t_vladimir_smid_project_SQL_primary_final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</w:p>
        </w:tc>
      </w:tr>
      <w:tr w:rsidR="00DD0598" w:rsidRPr="00DD0598" w14:paraId="1856F48D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750A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select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</w:t>
            </w:r>
          </w:p>
        </w:tc>
      </w:tr>
      <w:tr w:rsidR="00DD0598" w:rsidRPr="00DD0598" w14:paraId="56505CD4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0789F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from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tmp_vsm_projekt_ceny</w:t>
            </w:r>
            <w:proofErr w:type="spellEnd"/>
          </w:p>
        </w:tc>
      </w:tr>
      <w:tr w:rsidR="00DD0598" w:rsidRPr="00DD0598" w14:paraId="57681EE4" w14:textId="77777777" w:rsidTr="00DD0598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60E86" w14:textId="77777777" w:rsidR="00DD0598" w:rsidRPr="00DD0598" w:rsidRDefault="00DD0598" w:rsidP="00DD059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join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tmp_vsm_projekt_mzdy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on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tmp_vsm_projekt_ceny.rok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= </w:t>
            </w:r>
            <w:proofErr w:type="spell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tmp_vsm_projekt_mzdy.rok_</w:t>
            </w:r>
            <w:proofErr w:type="gramStart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vyplaty</w:t>
            </w:r>
            <w:proofErr w:type="spellEnd"/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color w:val="FF0000"/>
                <w:kern w:val="0"/>
                <w:sz w:val="20"/>
                <w:szCs w:val="20"/>
                <w:lang w:eastAsia="cs-CZ"/>
                <w14:ligatures w14:val="none"/>
              </w:rPr>
              <w:t>;</w:t>
            </w:r>
            <w:proofErr w:type="gramEnd"/>
          </w:p>
        </w:tc>
      </w:tr>
    </w:tbl>
    <w:p w14:paraId="1AC44ADF" w14:textId="77777777" w:rsidR="00DD0598" w:rsidRDefault="00DD0598" w:rsidP="00290442">
      <w:pPr>
        <w:rPr>
          <w:color w:val="4472C4" w:themeColor="accent1"/>
        </w:rPr>
      </w:pPr>
    </w:p>
    <w:p w14:paraId="5E95DDAB" w14:textId="68766793" w:rsidR="007D1BED" w:rsidRDefault="007D1BED" w:rsidP="00290442">
      <w:pPr>
        <w:rPr>
          <w:color w:val="4472C4" w:themeColor="accent1"/>
        </w:rPr>
      </w:pPr>
      <w:r>
        <w:rPr>
          <w:color w:val="4472C4" w:themeColor="accent1"/>
        </w:rPr>
        <w:t xml:space="preserve">Údaje o komoditách máme za období 2006 až 2018 </w:t>
      </w:r>
    </w:p>
    <w:p w14:paraId="589E82BB" w14:textId="481A9C88" w:rsidR="00DD0598" w:rsidRDefault="00DD0598" w:rsidP="00290442">
      <w:pPr>
        <w:rPr>
          <w:color w:val="4472C4" w:themeColor="accent1"/>
        </w:rPr>
      </w:pPr>
      <w:r>
        <w:rPr>
          <w:color w:val="4472C4" w:themeColor="accent1"/>
        </w:rPr>
        <w:t xml:space="preserve">Pro větší přehlednost jsem vytvořil výstupy po jednotlivých </w:t>
      </w:r>
      <w:proofErr w:type="gramStart"/>
      <w:r>
        <w:rPr>
          <w:color w:val="4472C4" w:themeColor="accent1"/>
        </w:rPr>
        <w:t>komoditách :</w:t>
      </w:r>
      <w:proofErr w:type="gramEnd"/>
      <w:r>
        <w:rPr>
          <w:color w:val="4472C4" w:themeColor="accent1"/>
        </w:rPr>
        <w:t xml:space="preserve"> </w:t>
      </w:r>
    </w:p>
    <w:p w14:paraId="739F4BD7" w14:textId="77777777" w:rsidR="007D1BED" w:rsidRDefault="007D1BED" w:rsidP="00290442">
      <w:pPr>
        <w:rPr>
          <w:color w:val="4472C4" w:themeColor="accent1"/>
        </w:rPr>
      </w:pPr>
    </w:p>
    <w:p w14:paraId="7C40BA44" w14:textId="77777777" w:rsidR="00A47F15" w:rsidRDefault="00A47F15" w:rsidP="00290442">
      <w:pPr>
        <w:rPr>
          <w:color w:val="4472C4" w:themeColor="accent1"/>
        </w:rPr>
      </w:pPr>
    </w:p>
    <w:p w14:paraId="7E8D364E" w14:textId="77777777" w:rsidR="00A47F15" w:rsidRDefault="00A47F15" w:rsidP="00290442">
      <w:pPr>
        <w:rPr>
          <w:color w:val="4472C4" w:themeColor="accent1"/>
        </w:rPr>
      </w:pPr>
    </w:p>
    <w:p w14:paraId="04C5F828" w14:textId="77777777" w:rsidR="00A47F15" w:rsidRDefault="00A47F15" w:rsidP="00290442">
      <w:pPr>
        <w:rPr>
          <w:color w:val="4472C4" w:themeColor="accent1"/>
        </w:rPr>
      </w:pPr>
    </w:p>
    <w:p w14:paraId="27D114A2" w14:textId="77777777" w:rsidR="00A47F15" w:rsidRDefault="00A47F15" w:rsidP="00290442">
      <w:pPr>
        <w:rPr>
          <w:color w:val="4472C4" w:themeColor="accent1"/>
        </w:rPr>
      </w:pPr>
    </w:p>
    <w:p w14:paraId="00CA4018" w14:textId="77777777" w:rsidR="00A47F15" w:rsidRDefault="00A47F15" w:rsidP="00290442">
      <w:pPr>
        <w:rPr>
          <w:color w:val="4472C4" w:themeColor="accent1"/>
        </w:rPr>
      </w:pPr>
    </w:p>
    <w:p w14:paraId="0CEF3959" w14:textId="77777777" w:rsidR="00A47F15" w:rsidRDefault="00A47F15" w:rsidP="00290442">
      <w:pPr>
        <w:rPr>
          <w:color w:val="4472C4" w:themeColor="accent1"/>
        </w:rPr>
      </w:pPr>
    </w:p>
    <w:p w14:paraId="1C72A1CA" w14:textId="77777777" w:rsidR="00A47F15" w:rsidRDefault="00A47F15" w:rsidP="00290442">
      <w:pPr>
        <w:rPr>
          <w:color w:val="4472C4" w:themeColor="accent1"/>
        </w:rPr>
      </w:pPr>
    </w:p>
    <w:p w14:paraId="70DEC5EF" w14:textId="77777777" w:rsidR="00A47F15" w:rsidRDefault="00A47F15" w:rsidP="00290442">
      <w:pPr>
        <w:rPr>
          <w:color w:val="4472C4" w:themeColor="accent1"/>
        </w:rPr>
      </w:pPr>
    </w:p>
    <w:p w14:paraId="4CE17003" w14:textId="77777777" w:rsidR="00A47F15" w:rsidRDefault="00A47F15" w:rsidP="00290442">
      <w:pPr>
        <w:rPr>
          <w:color w:val="4472C4" w:themeColor="accent1"/>
        </w:rPr>
      </w:pPr>
    </w:p>
    <w:p w14:paraId="46B0149B" w14:textId="77777777" w:rsidR="00A47F15" w:rsidRDefault="00A47F15" w:rsidP="00290442">
      <w:pPr>
        <w:rPr>
          <w:color w:val="4472C4" w:themeColor="accent1"/>
        </w:rPr>
      </w:pPr>
    </w:p>
    <w:p w14:paraId="3BD64ABD" w14:textId="77777777" w:rsidR="00A47F15" w:rsidRDefault="00A47F15" w:rsidP="00290442">
      <w:pPr>
        <w:rPr>
          <w:color w:val="4472C4" w:themeColor="accent1"/>
        </w:rPr>
      </w:pPr>
    </w:p>
    <w:p w14:paraId="7990AC6A" w14:textId="77777777" w:rsidR="00A47F15" w:rsidRDefault="00A47F15" w:rsidP="00290442">
      <w:pPr>
        <w:rPr>
          <w:color w:val="4472C4" w:themeColor="accent1"/>
        </w:rPr>
      </w:pPr>
    </w:p>
    <w:p w14:paraId="50B1A14C" w14:textId="77777777" w:rsidR="00A47F15" w:rsidRDefault="00A47F15" w:rsidP="00290442">
      <w:pPr>
        <w:rPr>
          <w:color w:val="4472C4" w:themeColor="accent1"/>
        </w:rPr>
      </w:pPr>
    </w:p>
    <w:p w14:paraId="2DC6D77D" w14:textId="77777777" w:rsidR="00A47F15" w:rsidRDefault="00A47F15" w:rsidP="00290442">
      <w:pPr>
        <w:rPr>
          <w:color w:val="4472C4" w:themeColor="accent1"/>
        </w:rPr>
      </w:pPr>
    </w:p>
    <w:p w14:paraId="4B598680" w14:textId="77777777" w:rsidR="00A47F15" w:rsidRDefault="00A47F15" w:rsidP="00290442">
      <w:pPr>
        <w:rPr>
          <w:color w:val="4472C4" w:themeColor="accent1"/>
        </w:rPr>
      </w:pPr>
    </w:p>
    <w:p w14:paraId="73AEC78F" w14:textId="77777777" w:rsidR="00A47F15" w:rsidRDefault="00A47F15" w:rsidP="00290442">
      <w:pPr>
        <w:rPr>
          <w:color w:val="4472C4" w:themeColor="accent1"/>
        </w:rPr>
      </w:pPr>
    </w:p>
    <w:p w14:paraId="64DDAF3A" w14:textId="77777777" w:rsidR="00A47F15" w:rsidRDefault="00A47F15" w:rsidP="00290442">
      <w:pPr>
        <w:rPr>
          <w:color w:val="4472C4" w:themeColor="accent1"/>
        </w:rPr>
      </w:pPr>
    </w:p>
    <w:p w14:paraId="142A4984" w14:textId="77777777" w:rsidR="00A47F15" w:rsidRDefault="00A47F15" w:rsidP="00290442">
      <w:pPr>
        <w:rPr>
          <w:color w:val="4472C4" w:themeColor="accent1"/>
        </w:rPr>
      </w:pPr>
    </w:p>
    <w:p w14:paraId="4BA634BF" w14:textId="77777777" w:rsidR="00A47F15" w:rsidRDefault="00A47F15" w:rsidP="00290442">
      <w:pPr>
        <w:rPr>
          <w:color w:val="4472C4" w:themeColor="accent1"/>
        </w:rPr>
      </w:pPr>
    </w:p>
    <w:p w14:paraId="0666F29A" w14:textId="77777777" w:rsidR="00A47F15" w:rsidRDefault="00A47F15" w:rsidP="00290442">
      <w:pPr>
        <w:rPr>
          <w:color w:val="4472C4" w:themeColor="accent1"/>
        </w:rPr>
      </w:pPr>
    </w:p>
    <w:p w14:paraId="5A4FC2FC" w14:textId="77777777" w:rsidR="00A47F15" w:rsidRDefault="00A47F15" w:rsidP="00290442">
      <w:pPr>
        <w:rPr>
          <w:color w:val="4472C4" w:themeColor="accent1"/>
        </w:rPr>
      </w:pPr>
    </w:p>
    <w:p w14:paraId="0891A016" w14:textId="77777777" w:rsidR="007D1BED" w:rsidRDefault="007D1BED" w:rsidP="00290442">
      <w:pPr>
        <w:rPr>
          <w:color w:val="4472C4" w:themeColor="accent1"/>
        </w:rPr>
      </w:pPr>
    </w:p>
    <w:p w14:paraId="0BA7A5CD" w14:textId="4716FAA7" w:rsidR="00DD0598" w:rsidRDefault="00DD0598" w:rsidP="00290442">
      <w:pPr>
        <w:rPr>
          <w:color w:val="4472C4" w:themeColor="accent1"/>
        </w:rPr>
      </w:pPr>
      <w:proofErr w:type="gramStart"/>
      <w:r>
        <w:rPr>
          <w:color w:val="4472C4" w:themeColor="accent1"/>
        </w:rPr>
        <w:lastRenderedPageBreak/>
        <w:t>1 )</w:t>
      </w:r>
      <w:proofErr w:type="gramEnd"/>
      <w:r>
        <w:rPr>
          <w:color w:val="4472C4" w:themeColor="accent1"/>
        </w:rPr>
        <w:t xml:space="preserve"> </w:t>
      </w:r>
      <w:r w:rsidRPr="00DD0598">
        <w:rPr>
          <w:color w:val="4472C4" w:themeColor="accent1"/>
        </w:rPr>
        <w:t>Chléb konzumní kmínový</w:t>
      </w:r>
      <w:r>
        <w:rPr>
          <w:color w:val="4472C4" w:themeColor="accent1"/>
        </w:rPr>
        <w:t xml:space="preserve"> – </w:t>
      </w:r>
      <w:proofErr w:type="spellStart"/>
      <w:r>
        <w:rPr>
          <w:color w:val="4472C4" w:themeColor="accent1"/>
        </w:rPr>
        <w:t>category_code</w:t>
      </w:r>
      <w:proofErr w:type="spellEnd"/>
      <w:r>
        <w:rPr>
          <w:color w:val="4472C4" w:themeColor="accent1"/>
        </w:rPr>
        <w:t xml:space="preserve"> </w:t>
      </w:r>
      <w:r w:rsidRPr="00DD0598">
        <w:rPr>
          <w:color w:val="4472C4" w:themeColor="accent1"/>
        </w:rPr>
        <w:t>111301</w:t>
      </w:r>
      <w:r w:rsidRPr="00DD0598">
        <w:rPr>
          <w:color w:val="4472C4" w:themeColor="accent1"/>
        </w:rPr>
        <w:tab/>
      </w:r>
    </w:p>
    <w:p w14:paraId="6D58C7B4" w14:textId="77777777" w:rsidR="007D1BED" w:rsidRDefault="007D1BED" w:rsidP="00290442">
      <w:pPr>
        <w:rPr>
          <w:color w:val="4472C4" w:themeColor="accent1"/>
        </w:rPr>
      </w:pPr>
    </w:p>
    <w:p w14:paraId="45723613" w14:textId="6873E7D0" w:rsidR="007D1BED" w:rsidRDefault="007D1BED" w:rsidP="00290442">
      <w:pPr>
        <w:rPr>
          <w:color w:val="4472C4" w:themeColor="accent1"/>
        </w:rPr>
      </w:pPr>
      <w:r>
        <w:rPr>
          <w:color w:val="4472C4" w:themeColor="accent1"/>
        </w:rPr>
        <w:t xml:space="preserve">SQL dotaz </w:t>
      </w:r>
      <w:proofErr w:type="gramStart"/>
      <w:r>
        <w:rPr>
          <w:color w:val="4472C4" w:themeColor="accent1"/>
        </w:rPr>
        <w:t>tedy :</w:t>
      </w:r>
      <w:proofErr w:type="gramEnd"/>
      <w:r>
        <w:rPr>
          <w:color w:val="4472C4" w:themeColor="accent1"/>
        </w:rPr>
        <w:t xml:space="preserve"> </w:t>
      </w:r>
    </w:p>
    <w:p w14:paraId="75FDB56E" w14:textId="77777777" w:rsidR="007D1BED" w:rsidRPr="007D1BED" w:rsidRDefault="007D1BED" w:rsidP="007D1BED">
      <w:proofErr w:type="spellStart"/>
      <w:r w:rsidRPr="007D1BED">
        <w:rPr>
          <w:b/>
          <w:bCs/>
        </w:rPr>
        <w:t>select</w:t>
      </w:r>
      <w:proofErr w:type="spellEnd"/>
      <w:r w:rsidRPr="007D1BED">
        <w:t xml:space="preserve"> </w:t>
      </w:r>
    </w:p>
    <w:p w14:paraId="2126357C" w14:textId="77777777" w:rsidR="007D1BED" w:rsidRPr="007D1BED" w:rsidRDefault="007D1BED" w:rsidP="007D1BED">
      <w:proofErr w:type="spellStart"/>
      <w:r w:rsidRPr="007D1BED">
        <w:t>category_</w:t>
      </w:r>
      <w:proofErr w:type="gramStart"/>
      <w:r w:rsidRPr="007D1BED">
        <w:t>code</w:t>
      </w:r>
      <w:proofErr w:type="spellEnd"/>
      <w:r w:rsidRPr="007D1BED">
        <w:t xml:space="preserve"> ,</w:t>
      </w:r>
      <w:proofErr w:type="gramEnd"/>
    </w:p>
    <w:p w14:paraId="51DEA34C" w14:textId="77777777" w:rsidR="007D1BED" w:rsidRPr="007D1BED" w:rsidRDefault="007D1BED" w:rsidP="007D1BED">
      <w:proofErr w:type="spellStart"/>
      <w:proofErr w:type="gramStart"/>
      <w:r w:rsidRPr="007D1BED">
        <w:t>nazev</w:t>
      </w:r>
      <w:proofErr w:type="spellEnd"/>
      <w:r w:rsidRPr="007D1BED">
        <w:t xml:space="preserve"> ,</w:t>
      </w:r>
      <w:proofErr w:type="gramEnd"/>
    </w:p>
    <w:p w14:paraId="652B7EDD" w14:textId="77777777" w:rsidR="007D1BED" w:rsidRPr="007D1BED" w:rsidRDefault="007D1BED" w:rsidP="007D1BED">
      <w:r w:rsidRPr="007D1BED">
        <w:t>rok,</w:t>
      </w:r>
    </w:p>
    <w:p w14:paraId="50AEBF79" w14:textId="77777777" w:rsidR="007D1BED" w:rsidRPr="007D1BED" w:rsidRDefault="007D1BED" w:rsidP="007D1BED">
      <w:proofErr w:type="spellStart"/>
      <w:r w:rsidRPr="007D1BED">
        <w:t>prumerna_cena</w:t>
      </w:r>
      <w:proofErr w:type="spellEnd"/>
      <w:r w:rsidRPr="007D1BED">
        <w:t>,</w:t>
      </w:r>
    </w:p>
    <w:p w14:paraId="5AF460F8" w14:textId="77777777" w:rsidR="007D1BED" w:rsidRPr="007D1BED" w:rsidRDefault="007D1BED" w:rsidP="007D1BED">
      <w:proofErr w:type="spellStart"/>
      <w:r w:rsidRPr="007D1BED">
        <w:t>name</w:t>
      </w:r>
      <w:proofErr w:type="spellEnd"/>
      <w:r w:rsidRPr="007D1BED">
        <w:t>,</w:t>
      </w:r>
    </w:p>
    <w:p w14:paraId="6C38E607" w14:textId="77777777" w:rsidR="007D1BED" w:rsidRPr="007D1BED" w:rsidRDefault="007D1BED" w:rsidP="007D1BED">
      <w:proofErr w:type="spellStart"/>
      <w:r w:rsidRPr="007D1BED">
        <w:t>prumerny_plat</w:t>
      </w:r>
      <w:proofErr w:type="spellEnd"/>
      <w:r w:rsidRPr="007D1BED">
        <w:t>,</w:t>
      </w:r>
    </w:p>
    <w:p w14:paraId="5DDD95E0" w14:textId="77777777" w:rsidR="007D1BED" w:rsidRPr="007D1BED" w:rsidRDefault="007D1BED" w:rsidP="007D1BED">
      <w:proofErr w:type="spellStart"/>
      <w:r w:rsidRPr="007D1BED">
        <w:t>prumerny_plat</w:t>
      </w:r>
      <w:proofErr w:type="spellEnd"/>
      <w:r w:rsidRPr="007D1BED">
        <w:t xml:space="preserve"> / </w:t>
      </w:r>
      <w:proofErr w:type="spellStart"/>
      <w:r w:rsidRPr="007D1BED">
        <w:t>prumerna_cena</w:t>
      </w:r>
      <w:proofErr w:type="spellEnd"/>
      <w:r w:rsidRPr="007D1BED">
        <w:t xml:space="preserve"> </w:t>
      </w:r>
      <w:r w:rsidRPr="007D1BED">
        <w:rPr>
          <w:b/>
          <w:bCs/>
        </w:rPr>
        <w:t>as</w:t>
      </w:r>
      <w:r w:rsidRPr="007D1BED">
        <w:t xml:space="preserve"> </w:t>
      </w:r>
      <w:proofErr w:type="spellStart"/>
      <w:r w:rsidRPr="007D1BED">
        <w:rPr>
          <w:i/>
          <w:iCs/>
        </w:rPr>
        <w:t>kupni_sila</w:t>
      </w:r>
      <w:proofErr w:type="spellEnd"/>
    </w:p>
    <w:p w14:paraId="18CB8B9E" w14:textId="77777777" w:rsidR="007D1BED" w:rsidRPr="007D1BED" w:rsidRDefault="007D1BED" w:rsidP="007D1BED">
      <w:proofErr w:type="spellStart"/>
      <w:r w:rsidRPr="007D1BED">
        <w:rPr>
          <w:b/>
          <w:bCs/>
        </w:rPr>
        <w:t>from</w:t>
      </w:r>
      <w:proofErr w:type="spellEnd"/>
      <w:r w:rsidRPr="007D1BED">
        <w:t xml:space="preserve"> </w:t>
      </w:r>
      <w:proofErr w:type="spellStart"/>
      <w:r w:rsidRPr="007D1BED">
        <w:t>t_vladimir_smid_project_SQL_primary_final</w:t>
      </w:r>
      <w:proofErr w:type="spellEnd"/>
    </w:p>
    <w:p w14:paraId="53B7ECB0" w14:textId="77777777" w:rsidR="007D1BED" w:rsidRPr="007D1BED" w:rsidRDefault="007D1BED" w:rsidP="007D1BED">
      <w:proofErr w:type="spellStart"/>
      <w:r w:rsidRPr="007D1BED">
        <w:rPr>
          <w:b/>
          <w:bCs/>
        </w:rPr>
        <w:t>where</w:t>
      </w:r>
      <w:proofErr w:type="spellEnd"/>
      <w:r w:rsidRPr="007D1BED">
        <w:t xml:space="preserve"> rok </w:t>
      </w:r>
      <w:r w:rsidRPr="007D1BED">
        <w:rPr>
          <w:b/>
          <w:bCs/>
        </w:rPr>
        <w:t>in</w:t>
      </w:r>
      <w:r w:rsidRPr="007D1BED">
        <w:t xml:space="preserve"> (2006,2018) </w:t>
      </w:r>
      <w:r w:rsidRPr="007D1BED">
        <w:rPr>
          <w:b/>
          <w:bCs/>
        </w:rPr>
        <w:t>and</w:t>
      </w:r>
      <w:r w:rsidRPr="007D1BED">
        <w:t xml:space="preserve"> </w:t>
      </w:r>
      <w:proofErr w:type="spellStart"/>
      <w:r w:rsidRPr="007D1BED">
        <w:t>category_code</w:t>
      </w:r>
      <w:proofErr w:type="spellEnd"/>
      <w:r w:rsidRPr="007D1BED">
        <w:t xml:space="preserve"> = 111301</w:t>
      </w:r>
    </w:p>
    <w:p w14:paraId="51FFEFEE" w14:textId="77777777" w:rsidR="007D1BED" w:rsidRPr="007D1BED" w:rsidRDefault="007D1BED" w:rsidP="007D1BED">
      <w:proofErr w:type="spellStart"/>
      <w:r w:rsidRPr="007D1BED">
        <w:rPr>
          <w:b/>
          <w:bCs/>
        </w:rPr>
        <w:t>order</w:t>
      </w:r>
      <w:proofErr w:type="spellEnd"/>
      <w:r w:rsidRPr="007D1BED">
        <w:t xml:space="preserve"> </w:t>
      </w:r>
      <w:r w:rsidRPr="007D1BED">
        <w:rPr>
          <w:b/>
          <w:bCs/>
        </w:rPr>
        <w:t>by</w:t>
      </w:r>
      <w:r w:rsidRPr="007D1BED">
        <w:t xml:space="preserve"> </w:t>
      </w:r>
      <w:proofErr w:type="spellStart"/>
      <w:r w:rsidRPr="007D1BED">
        <w:t>name</w:t>
      </w:r>
      <w:proofErr w:type="spellEnd"/>
      <w:r w:rsidRPr="007D1BED">
        <w:t>, rok;</w:t>
      </w:r>
    </w:p>
    <w:p w14:paraId="19F745DC" w14:textId="77777777" w:rsidR="007D1BED" w:rsidRPr="007D1BED" w:rsidRDefault="007D1BED" w:rsidP="00290442"/>
    <w:p w14:paraId="7E79A09F" w14:textId="77777777" w:rsidR="007D1BED" w:rsidRDefault="007D1BED" w:rsidP="00290442">
      <w:pPr>
        <w:rPr>
          <w:color w:val="4472C4" w:themeColor="accent1"/>
        </w:rPr>
      </w:pPr>
    </w:p>
    <w:p w14:paraId="66CB24C1" w14:textId="0639BDEE" w:rsidR="007D1BED" w:rsidRDefault="007D1BED" w:rsidP="00290442">
      <w:pPr>
        <w:rPr>
          <w:color w:val="4472C4" w:themeColor="accent1"/>
        </w:rPr>
      </w:pPr>
      <w:r w:rsidRPr="007D1BED">
        <w:drawing>
          <wp:inline distT="0" distB="0" distL="0" distR="0" wp14:anchorId="6E71FD3D" wp14:editId="4A7C26A8">
            <wp:extent cx="5760720" cy="4147820"/>
            <wp:effectExtent l="0" t="0" r="0" b="5080"/>
            <wp:docPr id="8420907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103B" w14:textId="2F4790D8" w:rsidR="007D1BED" w:rsidRDefault="007D1BED" w:rsidP="00290442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Obdobný postup </w:t>
      </w:r>
      <w:proofErr w:type="gramStart"/>
      <w:r>
        <w:rPr>
          <w:color w:val="4472C4" w:themeColor="accent1"/>
        </w:rPr>
        <w:t>jsme</w:t>
      </w:r>
      <w:proofErr w:type="gramEnd"/>
      <w:r>
        <w:rPr>
          <w:color w:val="4472C4" w:themeColor="accent1"/>
        </w:rPr>
        <w:t xml:space="preserve"> pak zvolil i pro </w:t>
      </w:r>
    </w:p>
    <w:p w14:paraId="6DF91345" w14:textId="77777777" w:rsidR="00A47F15" w:rsidRDefault="00A47F15" w:rsidP="00290442">
      <w:pPr>
        <w:rPr>
          <w:color w:val="4472C4" w:themeColor="accent1"/>
        </w:rPr>
      </w:pPr>
    </w:p>
    <w:p w14:paraId="2216C391" w14:textId="77777777" w:rsidR="00A47F15" w:rsidRDefault="00A47F15" w:rsidP="00290442">
      <w:pPr>
        <w:rPr>
          <w:color w:val="4472C4" w:themeColor="accent1"/>
        </w:rPr>
      </w:pPr>
      <w:r>
        <w:rPr>
          <w:color w:val="4472C4" w:themeColor="accent1"/>
        </w:rPr>
        <w:t xml:space="preserve">2) </w:t>
      </w:r>
      <w:r w:rsidRPr="00A47F15">
        <w:rPr>
          <w:color w:val="4472C4" w:themeColor="accent1"/>
        </w:rPr>
        <w:t>Mléko polotučné pasterované</w:t>
      </w:r>
      <w:r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– </w:t>
      </w:r>
      <w:proofErr w:type="spellStart"/>
      <w:r>
        <w:rPr>
          <w:color w:val="4472C4" w:themeColor="accent1"/>
        </w:rPr>
        <w:t>category_code</w:t>
      </w:r>
      <w:proofErr w:type="spellEnd"/>
      <w:r>
        <w:rPr>
          <w:color w:val="4472C4" w:themeColor="accent1"/>
        </w:rPr>
        <w:t xml:space="preserve"> </w:t>
      </w:r>
      <w:r w:rsidRPr="00A47F15">
        <w:rPr>
          <w:color w:val="4472C4" w:themeColor="accent1"/>
        </w:rPr>
        <w:t>114201</w:t>
      </w:r>
    </w:p>
    <w:p w14:paraId="5E59673E" w14:textId="77777777" w:rsidR="00A47F15" w:rsidRDefault="00A47F15" w:rsidP="00A47F15">
      <w:pPr>
        <w:rPr>
          <w:color w:val="4472C4" w:themeColor="accent1"/>
        </w:rPr>
      </w:pPr>
      <w:r>
        <w:rPr>
          <w:color w:val="4472C4" w:themeColor="accent1"/>
        </w:rPr>
        <w:t xml:space="preserve">SQL dotaz </w:t>
      </w:r>
      <w:proofErr w:type="gramStart"/>
      <w:r>
        <w:rPr>
          <w:color w:val="4472C4" w:themeColor="accent1"/>
        </w:rPr>
        <w:t>tedy :</w:t>
      </w:r>
      <w:proofErr w:type="gramEnd"/>
      <w:r>
        <w:rPr>
          <w:color w:val="4472C4" w:themeColor="accent1"/>
        </w:rPr>
        <w:t xml:space="preserve"> </w:t>
      </w:r>
    </w:p>
    <w:p w14:paraId="718DB2B0" w14:textId="77777777" w:rsidR="00A47F15" w:rsidRPr="007D1BED" w:rsidRDefault="00A47F15" w:rsidP="00A47F15">
      <w:proofErr w:type="spellStart"/>
      <w:r w:rsidRPr="007D1BED">
        <w:rPr>
          <w:b/>
          <w:bCs/>
        </w:rPr>
        <w:t>select</w:t>
      </w:r>
      <w:proofErr w:type="spellEnd"/>
      <w:r w:rsidRPr="007D1BED">
        <w:t xml:space="preserve"> </w:t>
      </w:r>
    </w:p>
    <w:p w14:paraId="640CF947" w14:textId="77777777" w:rsidR="00A47F15" w:rsidRPr="007D1BED" w:rsidRDefault="00A47F15" w:rsidP="00A47F15">
      <w:proofErr w:type="spellStart"/>
      <w:r w:rsidRPr="007D1BED">
        <w:t>category_</w:t>
      </w:r>
      <w:proofErr w:type="gramStart"/>
      <w:r w:rsidRPr="007D1BED">
        <w:t>code</w:t>
      </w:r>
      <w:proofErr w:type="spellEnd"/>
      <w:r w:rsidRPr="007D1BED">
        <w:t xml:space="preserve"> ,</w:t>
      </w:r>
      <w:proofErr w:type="gramEnd"/>
    </w:p>
    <w:p w14:paraId="60C415FF" w14:textId="77777777" w:rsidR="00A47F15" w:rsidRPr="007D1BED" w:rsidRDefault="00A47F15" w:rsidP="00A47F15">
      <w:proofErr w:type="spellStart"/>
      <w:proofErr w:type="gramStart"/>
      <w:r w:rsidRPr="007D1BED">
        <w:t>nazev</w:t>
      </w:r>
      <w:proofErr w:type="spellEnd"/>
      <w:r w:rsidRPr="007D1BED">
        <w:t xml:space="preserve"> ,</w:t>
      </w:r>
      <w:proofErr w:type="gramEnd"/>
    </w:p>
    <w:p w14:paraId="5D8CC57B" w14:textId="77777777" w:rsidR="00A47F15" w:rsidRPr="007D1BED" w:rsidRDefault="00A47F15" w:rsidP="00A47F15">
      <w:r w:rsidRPr="007D1BED">
        <w:t>rok,</w:t>
      </w:r>
    </w:p>
    <w:p w14:paraId="7C80E475" w14:textId="77777777" w:rsidR="00A47F15" w:rsidRPr="007D1BED" w:rsidRDefault="00A47F15" w:rsidP="00A47F15">
      <w:proofErr w:type="spellStart"/>
      <w:r w:rsidRPr="007D1BED">
        <w:t>prumerna_cena</w:t>
      </w:r>
      <w:proofErr w:type="spellEnd"/>
      <w:r w:rsidRPr="007D1BED">
        <w:t>,</w:t>
      </w:r>
    </w:p>
    <w:p w14:paraId="77C96878" w14:textId="77777777" w:rsidR="00A47F15" w:rsidRPr="007D1BED" w:rsidRDefault="00A47F15" w:rsidP="00A47F15">
      <w:proofErr w:type="spellStart"/>
      <w:r w:rsidRPr="007D1BED">
        <w:t>name</w:t>
      </w:r>
      <w:proofErr w:type="spellEnd"/>
      <w:r w:rsidRPr="007D1BED">
        <w:t>,</w:t>
      </w:r>
    </w:p>
    <w:p w14:paraId="04B9A920" w14:textId="77777777" w:rsidR="00A47F15" w:rsidRPr="007D1BED" w:rsidRDefault="00A47F15" w:rsidP="00A47F15">
      <w:proofErr w:type="spellStart"/>
      <w:r w:rsidRPr="007D1BED">
        <w:t>prumerny_plat</w:t>
      </w:r>
      <w:proofErr w:type="spellEnd"/>
      <w:r w:rsidRPr="007D1BED">
        <w:t>,</w:t>
      </w:r>
    </w:p>
    <w:p w14:paraId="6199E8E5" w14:textId="77777777" w:rsidR="00A47F15" w:rsidRPr="007D1BED" w:rsidRDefault="00A47F15" w:rsidP="00A47F15">
      <w:proofErr w:type="spellStart"/>
      <w:r w:rsidRPr="007D1BED">
        <w:t>prumerny_plat</w:t>
      </w:r>
      <w:proofErr w:type="spellEnd"/>
      <w:r w:rsidRPr="007D1BED">
        <w:t xml:space="preserve"> / </w:t>
      </w:r>
      <w:proofErr w:type="spellStart"/>
      <w:r w:rsidRPr="007D1BED">
        <w:t>prumerna_cena</w:t>
      </w:r>
      <w:proofErr w:type="spellEnd"/>
      <w:r w:rsidRPr="007D1BED">
        <w:t xml:space="preserve"> </w:t>
      </w:r>
      <w:r w:rsidRPr="007D1BED">
        <w:rPr>
          <w:b/>
          <w:bCs/>
        </w:rPr>
        <w:t>as</w:t>
      </w:r>
      <w:r w:rsidRPr="007D1BED">
        <w:t xml:space="preserve"> </w:t>
      </w:r>
      <w:proofErr w:type="spellStart"/>
      <w:r w:rsidRPr="007D1BED">
        <w:rPr>
          <w:i/>
          <w:iCs/>
        </w:rPr>
        <w:t>kupni_sila</w:t>
      </w:r>
      <w:proofErr w:type="spellEnd"/>
    </w:p>
    <w:p w14:paraId="688882D7" w14:textId="77777777" w:rsidR="00A47F15" w:rsidRPr="007D1BED" w:rsidRDefault="00A47F15" w:rsidP="00A47F15">
      <w:proofErr w:type="spellStart"/>
      <w:r w:rsidRPr="007D1BED">
        <w:rPr>
          <w:b/>
          <w:bCs/>
        </w:rPr>
        <w:t>from</w:t>
      </w:r>
      <w:proofErr w:type="spellEnd"/>
      <w:r w:rsidRPr="007D1BED">
        <w:t xml:space="preserve"> </w:t>
      </w:r>
      <w:proofErr w:type="spellStart"/>
      <w:r w:rsidRPr="007D1BED">
        <w:t>t_vladimir_smid_project_SQL_primary_final</w:t>
      </w:r>
      <w:proofErr w:type="spellEnd"/>
    </w:p>
    <w:p w14:paraId="5810504A" w14:textId="3BE178AC" w:rsidR="00A47F15" w:rsidRPr="007D1BED" w:rsidRDefault="00A47F15" w:rsidP="00A47F15">
      <w:proofErr w:type="spellStart"/>
      <w:r w:rsidRPr="007D1BED">
        <w:rPr>
          <w:b/>
          <w:bCs/>
        </w:rPr>
        <w:t>where</w:t>
      </w:r>
      <w:proofErr w:type="spellEnd"/>
      <w:r w:rsidRPr="007D1BED">
        <w:t xml:space="preserve"> rok </w:t>
      </w:r>
      <w:r w:rsidRPr="007D1BED">
        <w:rPr>
          <w:b/>
          <w:bCs/>
        </w:rPr>
        <w:t>in</w:t>
      </w:r>
      <w:r w:rsidRPr="007D1BED">
        <w:t xml:space="preserve"> (2006,2018) </w:t>
      </w:r>
      <w:r w:rsidRPr="007D1BED">
        <w:rPr>
          <w:b/>
          <w:bCs/>
        </w:rPr>
        <w:t>and</w:t>
      </w:r>
      <w:r w:rsidRPr="007D1BED">
        <w:t xml:space="preserve"> </w:t>
      </w:r>
      <w:proofErr w:type="spellStart"/>
      <w:r w:rsidRPr="007D1BED">
        <w:t>category_code</w:t>
      </w:r>
      <w:proofErr w:type="spellEnd"/>
      <w:r w:rsidRPr="007D1BED">
        <w:t xml:space="preserve"> = </w:t>
      </w:r>
      <w:r w:rsidRPr="00A47F15">
        <w:rPr>
          <w:color w:val="4472C4" w:themeColor="accent1"/>
        </w:rPr>
        <w:t>114201</w:t>
      </w:r>
    </w:p>
    <w:p w14:paraId="52A26859" w14:textId="1367A69E" w:rsidR="00A47F15" w:rsidRDefault="00A47F15" w:rsidP="00290442">
      <w:pPr>
        <w:rPr>
          <w:color w:val="4472C4" w:themeColor="accent1"/>
        </w:rPr>
      </w:pPr>
      <w:proofErr w:type="spellStart"/>
      <w:r w:rsidRPr="007D1BED">
        <w:rPr>
          <w:b/>
          <w:bCs/>
        </w:rPr>
        <w:t>order</w:t>
      </w:r>
      <w:proofErr w:type="spellEnd"/>
      <w:r w:rsidRPr="007D1BED">
        <w:t xml:space="preserve"> </w:t>
      </w:r>
      <w:r w:rsidRPr="007D1BED">
        <w:rPr>
          <w:b/>
          <w:bCs/>
        </w:rPr>
        <w:t>by</w:t>
      </w:r>
      <w:r w:rsidRPr="007D1BED">
        <w:t xml:space="preserve"> </w:t>
      </w:r>
      <w:proofErr w:type="spellStart"/>
      <w:r w:rsidRPr="007D1BED">
        <w:t>name</w:t>
      </w:r>
      <w:proofErr w:type="spellEnd"/>
      <w:r w:rsidRPr="007D1BED">
        <w:t>, rok;</w:t>
      </w:r>
      <w:r w:rsidRPr="00A47F15">
        <w:rPr>
          <w:color w:val="4472C4" w:themeColor="accent1"/>
        </w:rPr>
        <w:tab/>
      </w:r>
      <w:r w:rsidRPr="00A47F15">
        <w:drawing>
          <wp:inline distT="0" distB="0" distL="0" distR="0" wp14:anchorId="30477F1C" wp14:editId="17C26BDE">
            <wp:extent cx="5760720" cy="4432300"/>
            <wp:effectExtent l="0" t="0" r="0" b="6350"/>
            <wp:docPr id="129934221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F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22036" w14:textId="77777777" w:rsidR="005C3B27" w:rsidRDefault="005C3B27" w:rsidP="000B7F22">
      <w:pPr>
        <w:spacing w:after="0" w:line="240" w:lineRule="auto"/>
      </w:pPr>
      <w:r>
        <w:separator/>
      </w:r>
    </w:p>
  </w:endnote>
  <w:endnote w:type="continuationSeparator" w:id="0">
    <w:p w14:paraId="12344EAE" w14:textId="77777777" w:rsidR="005C3B27" w:rsidRDefault="005C3B27" w:rsidP="000B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5D69A" w14:textId="77777777" w:rsidR="000B7F22" w:rsidRDefault="000B7F2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20C7A" w14:textId="77777777" w:rsidR="009845A0" w:rsidRDefault="009845A0" w:rsidP="009845A0">
    <w:pPr>
      <w:pStyle w:val="Zpat"/>
    </w:pPr>
    <w:r>
      <w:t>Vladimír Šmíd</w:t>
    </w:r>
    <w:r>
      <w:ptab w:relativeTo="margin" w:alignment="center" w:leader="none"/>
    </w:r>
    <w:r>
      <w:t>vladimirsmid@email.cz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0E956A15" w14:textId="77777777" w:rsidR="000B7F22" w:rsidRPr="009845A0" w:rsidRDefault="000B7F22" w:rsidP="009845A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15647" w14:textId="77777777" w:rsidR="000B7F22" w:rsidRDefault="000B7F2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1C4CB" w14:textId="77777777" w:rsidR="005C3B27" w:rsidRDefault="005C3B27" w:rsidP="000B7F22">
      <w:pPr>
        <w:spacing w:after="0" w:line="240" w:lineRule="auto"/>
      </w:pPr>
      <w:r>
        <w:separator/>
      </w:r>
    </w:p>
  </w:footnote>
  <w:footnote w:type="continuationSeparator" w:id="0">
    <w:p w14:paraId="06E28574" w14:textId="77777777" w:rsidR="005C3B27" w:rsidRDefault="005C3B27" w:rsidP="000B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40061" w14:textId="77777777" w:rsidR="000B7F22" w:rsidRDefault="000B7F2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1C4B9" w14:textId="77777777" w:rsidR="000B7F22" w:rsidRDefault="000B7F22">
    <w:pPr>
      <w:pStyle w:val="Zhlav"/>
    </w:pPr>
    <w:r>
      <w:t xml:space="preserve">Projekt z SQL </w:t>
    </w:r>
    <w:r>
      <w:tab/>
      <w:t xml:space="preserve">ENGETO DATA ACADEMY </w:t>
    </w:r>
    <w:r>
      <w:tab/>
      <w:t xml:space="preserve">2024 12 10   </w:t>
    </w:r>
  </w:p>
  <w:p w14:paraId="0E44B2F8" w14:textId="77777777" w:rsidR="000B7F22" w:rsidRDefault="000B7F2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9055F" w14:textId="77777777" w:rsidR="000B7F22" w:rsidRDefault="000B7F22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42"/>
    <w:rsid w:val="000B7F22"/>
    <w:rsid w:val="00290442"/>
    <w:rsid w:val="00331787"/>
    <w:rsid w:val="0051524E"/>
    <w:rsid w:val="005C3B27"/>
    <w:rsid w:val="006B7ED2"/>
    <w:rsid w:val="007776E1"/>
    <w:rsid w:val="007D1BED"/>
    <w:rsid w:val="0096648E"/>
    <w:rsid w:val="009845A0"/>
    <w:rsid w:val="00A47F15"/>
    <w:rsid w:val="00A82C6D"/>
    <w:rsid w:val="00DD0598"/>
    <w:rsid w:val="00D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F652"/>
  <w15:chartTrackingRefBased/>
  <w15:docId w15:val="{E760DECD-F36F-42C4-B1A9-562ADF0B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90442"/>
  </w:style>
  <w:style w:type="paragraph" w:styleId="Nadpis1">
    <w:name w:val="heading 1"/>
    <w:basedOn w:val="Normln"/>
    <w:next w:val="Normln"/>
    <w:link w:val="Nadpis1Char"/>
    <w:uiPriority w:val="9"/>
    <w:qFormat/>
    <w:rsid w:val="000B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B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B7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7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B7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B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B7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7F2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7F2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7F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7F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7F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7F2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B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B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B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B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B7F2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B7F2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B7F22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B7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B7F22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B7F22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0B7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F22"/>
  </w:style>
  <w:style w:type="paragraph" w:styleId="Zpat">
    <w:name w:val="footer"/>
    <w:basedOn w:val="Normln"/>
    <w:link w:val="ZpatChar"/>
    <w:uiPriority w:val="99"/>
    <w:unhideWhenUsed/>
    <w:rsid w:val="000B7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i\OneDrive\Plocha\Datov&#225;%20anal&#253;za\&#353;ablona%20odpov&#283;di%20projekt%20SQ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 odpovědi projekt SQL</Template>
  <TotalTime>111</TotalTime>
  <Pages>4</Pages>
  <Words>444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Šmíd</dc:creator>
  <cp:keywords/>
  <dc:description/>
  <cp:lastModifiedBy>Vladimír Šmíd</cp:lastModifiedBy>
  <cp:revision>1</cp:revision>
  <dcterms:created xsi:type="dcterms:W3CDTF">2025-04-20T09:43:00Z</dcterms:created>
  <dcterms:modified xsi:type="dcterms:W3CDTF">2025-04-20T11:43:00Z</dcterms:modified>
</cp:coreProperties>
</file>