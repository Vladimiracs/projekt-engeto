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A9C2" w14:textId="77777777" w:rsidR="00C82D04" w:rsidRPr="00C82D04" w:rsidRDefault="00C82D04" w:rsidP="00C82D04">
      <w:pPr>
        <w:rPr>
          <w:color w:val="0070C0"/>
        </w:rPr>
      </w:pPr>
      <w:r w:rsidRPr="00C82D04">
        <w:rPr>
          <w:color w:val="0070C0"/>
        </w:rPr>
        <w:t xml:space="preserve">Projekt SQL – otázka </w:t>
      </w:r>
      <w:r w:rsidRPr="00C82D04">
        <w:rPr>
          <w:color w:val="0070C0"/>
        </w:rPr>
        <w:t xml:space="preserve">4 </w:t>
      </w:r>
    </w:p>
    <w:p w14:paraId="0C0C17DE" w14:textId="57527301" w:rsidR="00C82D04" w:rsidRDefault="00C82D04" w:rsidP="00C82D04">
      <w:pPr>
        <w:rPr>
          <w:b/>
          <w:bCs/>
          <w:color w:val="0070C0"/>
        </w:rPr>
      </w:pPr>
      <w:r w:rsidRPr="00C82D04">
        <w:rPr>
          <w:b/>
          <w:bCs/>
          <w:color w:val="0070C0"/>
        </w:rPr>
        <w:t>Existuje rok, ve kterém byl meziroční nárůst cen potravin výrazně vyšší než růst mezd (větší než 10 %)</w:t>
      </w:r>
      <w:r w:rsidRPr="00C82D04">
        <w:rPr>
          <w:b/>
          <w:bCs/>
          <w:color w:val="0070C0"/>
        </w:rPr>
        <w:t xml:space="preserve"> ?</w:t>
      </w:r>
    </w:p>
    <w:p w14:paraId="30F646F8" w14:textId="3BB69741" w:rsidR="0013221F" w:rsidRDefault="0013221F" w:rsidP="00C82D04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Odpověď : </w:t>
      </w:r>
    </w:p>
    <w:p w14:paraId="268612F3" w14:textId="5C60C744" w:rsidR="0013221F" w:rsidRDefault="0013221F" w:rsidP="00C82D04">
      <w:pPr>
        <w:rPr>
          <w:b/>
          <w:bCs/>
          <w:color w:val="0070C0"/>
        </w:rPr>
      </w:pPr>
      <w:r>
        <w:rPr>
          <w:b/>
          <w:bCs/>
          <w:color w:val="0070C0"/>
        </w:rPr>
        <w:t>V žádném sledovaném období nebyl růst cen výrazně vyšší než růst mezd .</w:t>
      </w:r>
    </w:p>
    <w:p w14:paraId="54368C66" w14:textId="77777777" w:rsidR="0013221F" w:rsidRPr="00C82D04" w:rsidRDefault="0013221F" w:rsidP="00C82D04">
      <w:pPr>
        <w:rPr>
          <w:b/>
          <w:bCs/>
          <w:color w:val="0070C0"/>
        </w:rPr>
      </w:pPr>
    </w:p>
    <w:p w14:paraId="11C2A016" w14:textId="66F10D94" w:rsidR="006B7ED2" w:rsidRPr="00C82D04" w:rsidRDefault="00C82D04">
      <w:pPr>
        <w:rPr>
          <w:color w:val="0070C0"/>
        </w:rPr>
      </w:pPr>
      <w:r w:rsidRPr="00C82D04">
        <w:rPr>
          <w:color w:val="0070C0"/>
        </w:rPr>
        <w:t xml:space="preserve">Údaje o vývoji cen máme za období 2006 – 2018 </w:t>
      </w:r>
    </w:p>
    <w:p w14:paraId="29618DD9" w14:textId="49354C93" w:rsidR="00C82D04" w:rsidRPr="00C82D04" w:rsidRDefault="00C82D04">
      <w:pPr>
        <w:rPr>
          <w:color w:val="0070C0"/>
        </w:rPr>
      </w:pPr>
      <w:r w:rsidRPr="00C82D04">
        <w:rPr>
          <w:color w:val="0070C0"/>
        </w:rPr>
        <w:t>Nárůst cen lze tedy sledovat za období 2007-2018 .</w:t>
      </w:r>
    </w:p>
    <w:p w14:paraId="2EB76731" w14:textId="5F8691D3" w:rsidR="00C82D04" w:rsidRPr="00C82D04" w:rsidRDefault="00C82D04">
      <w:pPr>
        <w:rPr>
          <w:color w:val="0070C0"/>
        </w:rPr>
      </w:pPr>
      <w:r w:rsidRPr="00C82D04">
        <w:rPr>
          <w:color w:val="0070C0"/>
        </w:rPr>
        <w:t xml:space="preserve">Pro </w:t>
      </w:r>
      <w:proofErr w:type="spellStart"/>
      <w:r w:rsidRPr="00C82D04">
        <w:rPr>
          <w:color w:val="0070C0"/>
        </w:rPr>
        <w:t>odpoveď</w:t>
      </w:r>
      <w:proofErr w:type="spellEnd"/>
      <w:r w:rsidRPr="00C82D04">
        <w:rPr>
          <w:color w:val="0070C0"/>
        </w:rPr>
        <w:t xml:space="preserve"> na otázku jsme vycházel z tabulky : </w:t>
      </w:r>
    </w:p>
    <w:p w14:paraId="1E337448" w14:textId="5F76C5B0" w:rsidR="00C82D04" w:rsidRPr="00C82D04" w:rsidRDefault="00C82D04">
      <w:pPr>
        <w:rPr>
          <w:color w:val="0070C0"/>
        </w:rPr>
      </w:pPr>
      <w:proofErr w:type="spellStart"/>
      <w:r w:rsidRPr="00C82D04">
        <w:rPr>
          <w:color w:val="0070C0"/>
        </w:rPr>
        <w:t>t_vladimir_smid_project_SQL_primary_final</w:t>
      </w:r>
      <w:proofErr w:type="spellEnd"/>
    </w:p>
    <w:p w14:paraId="6C71E4DB" w14:textId="2F7B6028" w:rsidR="00C82D04" w:rsidRDefault="00C82D04">
      <w:r w:rsidRPr="00C82D04">
        <w:rPr>
          <w:color w:val="0070C0"/>
        </w:rPr>
        <w:t>Postup vytvoření této tabulky jsem popsal v odpovědi na otázku 2</w:t>
      </w:r>
    </w:p>
    <w:p w14:paraId="0B9DF9FE" w14:textId="51309897" w:rsidR="00C82D04" w:rsidRDefault="00C82D04"/>
    <w:p w14:paraId="45A26483" w14:textId="4BC1A33A" w:rsidR="00C82D04" w:rsidRDefault="00C82D04">
      <w:r>
        <w:t xml:space="preserve">SQL dotaz tedy : </w:t>
      </w:r>
    </w:p>
    <w:p w14:paraId="72BE7BC9" w14:textId="77777777" w:rsidR="00C82D04" w:rsidRPr="00C82D04" w:rsidRDefault="00C82D04" w:rsidP="00C82D04">
      <w:proofErr w:type="spellStart"/>
      <w:r w:rsidRPr="00C82D04">
        <w:rPr>
          <w:b/>
          <w:bCs/>
        </w:rPr>
        <w:t>select</w:t>
      </w:r>
      <w:proofErr w:type="spellEnd"/>
    </w:p>
    <w:p w14:paraId="109FD412" w14:textId="77777777" w:rsidR="00C82D04" w:rsidRPr="00C82D04" w:rsidRDefault="00C82D04" w:rsidP="00C82D04">
      <w:r w:rsidRPr="00C82D04">
        <w:t>rok,</w:t>
      </w:r>
    </w:p>
    <w:p w14:paraId="5E97685D" w14:textId="77777777" w:rsidR="00C82D04" w:rsidRPr="00C82D04" w:rsidRDefault="00C82D04" w:rsidP="00C82D04">
      <w:proofErr w:type="spellStart"/>
      <w:r w:rsidRPr="00C82D04">
        <w:rPr>
          <w:b/>
          <w:bCs/>
        </w:rPr>
        <w:t>avg</w:t>
      </w:r>
      <w:proofErr w:type="spellEnd"/>
      <w:r w:rsidRPr="00C82D04">
        <w:t xml:space="preserve"> (</w:t>
      </w:r>
      <w:proofErr w:type="spellStart"/>
      <w:r w:rsidRPr="00C82D04">
        <w:t>narust_cen_v_procentech</w:t>
      </w:r>
      <w:proofErr w:type="spellEnd"/>
      <w:r w:rsidRPr="00C82D04">
        <w:t xml:space="preserve">) </w:t>
      </w:r>
      <w:r w:rsidRPr="00C82D04">
        <w:rPr>
          <w:b/>
          <w:bCs/>
        </w:rPr>
        <w:t>as</w:t>
      </w:r>
      <w:r w:rsidRPr="00C82D04">
        <w:t xml:space="preserve"> </w:t>
      </w:r>
      <w:proofErr w:type="spellStart"/>
      <w:r w:rsidRPr="00C82D04">
        <w:rPr>
          <w:i/>
          <w:iCs/>
        </w:rPr>
        <w:t>prumerny_narust_cen</w:t>
      </w:r>
      <w:proofErr w:type="spellEnd"/>
      <w:r w:rsidRPr="00C82D04">
        <w:t>,</w:t>
      </w:r>
    </w:p>
    <w:p w14:paraId="718BAFF8" w14:textId="77777777" w:rsidR="00C82D04" w:rsidRPr="00C82D04" w:rsidRDefault="00C82D04" w:rsidP="00C82D04">
      <w:proofErr w:type="spellStart"/>
      <w:r w:rsidRPr="00C82D04">
        <w:rPr>
          <w:b/>
          <w:bCs/>
        </w:rPr>
        <w:t>avg</w:t>
      </w:r>
      <w:proofErr w:type="spellEnd"/>
      <w:r w:rsidRPr="00C82D04">
        <w:t xml:space="preserve"> (</w:t>
      </w:r>
      <w:proofErr w:type="spellStart"/>
      <w:r w:rsidRPr="00C82D04">
        <w:rPr>
          <w:u w:val="single"/>
        </w:rPr>
        <w:t>nar</w:t>
      </w:r>
      <w:r w:rsidRPr="00C82D04">
        <w:t>ů</w:t>
      </w:r>
      <w:r w:rsidRPr="00C82D04">
        <w:rPr>
          <w:u w:val="single"/>
        </w:rPr>
        <w:t>st_platu_v_procentech</w:t>
      </w:r>
      <w:proofErr w:type="spellEnd"/>
      <w:r w:rsidRPr="00C82D04">
        <w:t>)</w:t>
      </w:r>
      <w:r w:rsidRPr="00C82D04">
        <w:rPr>
          <w:b/>
          <w:bCs/>
        </w:rPr>
        <w:t>as</w:t>
      </w:r>
      <w:r w:rsidRPr="00C82D04">
        <w:t xml:space="preserve"> </w:t>
      </w:r>
      <w:proofErr w:type="spellStart"/>
      <w:r w:rsidRPr="00C82D04">
        <w:rPr>
          <w:i/>
          <w:iCs/>
        </w:rPr>
        <w:t>prumerny_narust_mezd</w:t>
      </w:r>
      <w:proofErr w:type="spellEnd"/>
      <w:r w:rsidRPr="00C82D04">
        <w:t>,</w:t>
      </w:r>
    </w:p>
    <w:p w14:paraId="16EAA46C" w14:textId="77777777" w:rsidR="00C82D04" w:rsidRPr="00C82D04" w:rsidRDefault="00C82D04" w:rsidP="00C82D04">
      <w:proofErr w:type="spellStart"/>
      <w:r w:rsidRPr="00C82D04">
        <w:rPr>
          <w:b/>
          <w:bCs/>
        </w:rPr>
        <w:t>avg</w:t>
      </w:r>
      <w:proofErr w:type="spellEnd"/>
      <w:r w:rsidRPr="00C82D04">
        <w:t xml:space="preserve"> (</w:t>
      </w:r>
      <w:proofErr w:type="spellStart"/>
      <w:r w:rsidRPr="00C82D04">
        <w:t>narust_cen_v_procentech</w:t>
      </w:r>
      <w:proofErr w:type="spellEnd"/>
      <w:r w:rsidRPr="00C82D04">
        <w:t xml:space="preserve">) - </w:t>
      </w:r>
      <w:proofErr w:type="spellStart"/>
      <w:r w:rsidRPr="00C82D04">
        <w:rPr>
          <w:b/>
          <w:bCs/>
        </w:rPr>
        <w:t>avg</w:t>
      </w:r>
      <w:proofErr w:type="spellEnd"/>
      <w:r w:rsidRPr="00C82D04">
        <w:t xml:space="preserve"> (</w:t>
      </w:r>
      <w:proofErr w:type="spellStart"/>
      <w:r w:rsidRPr="00C82D04">
        <w:rPr>
          <w:u w:val="single"/>
        </w:rPr>
        <w:t>nar</w:t>
      </w:r>
      <w:r w:rsidRPr="00C82D04">
        <w:t>ů</w:t>
      </w:r>
      <w:r w:rsidRPr="00C82D04">
        <w:rPr>
          <w:u w:val="single"/>
        </w:rPr>
        <w:t>st_platu_v_procentech</w:t>
      </w:r>
      <w:proofErr w:type="spellEnd"/>
      <w:r w:rsidRPr="00C82D04">
        <w:t xml:space="preserve">) </w:t>
      </w:r>
      <w:r w:rsidRPr="00C82D04">
        <w:rPr>
          <w:b/>
          <w:bCs/>
        </w:rPr>
        <w:t>as</w:t>
      </w:r>
      <w:r w:rsidRPr="00C82D04">
        <w:t xml:space="preserve"> </w:t>
      </w:r>
      <w:proofErr w:type="spellStart"/>
      <w:r w:rsidRPr="00C82D04">
        <w:rPr>
          <w:i/>
          <w:iCs/>
        </w:rPr>
        <w:t>rozdil_mezi_rustem_cen_a_mezd</w:t>
      </w:r>
      <w:proofErr w:type="spellEnd"/>
      <w:r w:rsidRPr="00C82D04">
        <w:t>,</w:t>
      </w:r>
    </w:p>
    <w:p w14:paraId="42B2894B" w14:textId="77777777" w:rsidR="00C82D04" w:rsidRPr="00C82D04" w:rsidRDefault="00C82D04" w:rsidP="00C82D04">
      <w:r w:rsidRPr="00C82D04">
        <w:rPr>
          <w:b/>
          <w:bCs/>
        </w:rPr>
        <w:t>case</w:t>
      </w:r>
      <w:r w:rsidRPr="00C82D04">
        <w:t xml:space="preserve"> </w:t>
      </w:r>
      <w:proofErr w:type="spellStart"/>
      <w:r w:rsidRPr="00C82D04">
        <w:rPr>
          <w:b/>
          <w:bCs/>
        </w:rPr>
        <w:t>when</w:t>
      </w:r>
      <w:proofErr w:type="spellEnd"/>
      <w:r w:rsidRPr="00C82D04">
        <w:t xml:space="preserve"> </w:t>
      </w:r>
      <w:proofErr w:type="spellStart"/>
      <w:r w:rsidRPr="00C82D04">
        <w:rPr>
          <w:b/>
          <w:bCs/>
        </w:rPr>
        <w:t>avg</w:t>
      </w:r>
      <w:proofErr w:type="spellEnd"/>
      <w:r w:rsidRPr="00C82D04">
        <w:t xml:space="preserve"> (</w:t>
      </w:r>
      <w:proofErr w:type="spellStart"/>
      <w:r w:rsidRPr="00C82D04">
        <w:t>narust_cen_v_procentech</w:t>
      </w:r>
      <w:proofErr w:type="spellEnd"/>
      <w:r w:rsidRPr="00C82D04">
        <w:t xml:space="preserve">) - </w:t>
      </w:r>
      <w:proofErr w:type="spellStart"/>
      <w:r w:rsidRPr="00C82D04">
        <w:rPr>
          <w:b/>
          <w:bCs/>
        </w:rPr>
        <w:t>avg</w:t>
      </w:r>
      <w:proofErr w:type="spellEnd"/>
      <w:r w:rsidRPr="00C82D04">
        <w:t xml:space="preserve"> (</w:t>
      </w:r>
      <w:proofErr w:type="spellStart"/>
      <w:r w:rsidRPr="00C82D04">
        <w:rPr>
          <w:u w:val="single"/>
        </w:rPr>
        <w:t>nar</w:t>
      </w:r>
      <w:r w:rsidRPr="00C82D04">
        <w:t>ů</w:t>
      </w:r>
      <w:r w:rsidRPr="00C82D04">
        <w:rPr>
          <w:u w:val="single"/>
        </w:rPr>
        <w:t>st_platu_v_procentech</w:t>
      </w:r>
      <w:proofErr w:type="spellEnd"/>
      <w:r w:rsidRPr="00C82D04">
        <w:t xml:space="preserve">) &gt; 10 </w:t>
      </w:r>
      <w:proofErr w:type="spellStart"/>
      <w:r w:rsidRPr="00C82D04">
        <w:rPr>
          <w:b/>
          <w:bCs/>
        </w:rPr>
        <w:t>then</w:t>
      </w:r>
      <w:proofErr w:type="spellEnd"/>
      <w:r w:rsidRPr="00C82D04">
        <w:t xml:space="preserve"> '</w:t>
      </w:r>
      <w:proofErr w:type="spellStart"/>
      <w:r w:rsidRPr="00C82D04">
        <w:t>narust_cen_potravin_je_VYRAZNE_VYSSI_nez_narust_mezd</w:t>
      </w:r>
      <w:proofErr w:type="spellEnd"/>
      <w:r w:rsidRPr="00C82D04">
        <w:t>'</w:t>
      </w:r>
    </w:p>
    <w:p w14:paraId="5649D5B7" w14:textId="77777777" w:rsidR="00C82D04" w:rsidRPr="00C82D04" w:rsidRDefault="00C82D04" w:rsidP="00C82D04">
      <w:proofErr w:type="spellStart"/>
      <w:r w:rsidRPr="00C82D04">
        <w:rPr>
          <w:b/>
          <w:bCs/>
        </w:rPr>
        <w:t>when</w:t>
      </w:r>
      <w:proofErr w:type="spellEnd"/>
      <w:r w:rsidRPr="00C82D04">
        <w:t xml:space="preserve"> </w:t>
      </w:r>
      <w:proofErr w:type="spellStart"/>
      <w:r w:rsidRPr="00C82D04">
        <w:rPr>
          <w:b/>
          <w:bCs/>
        </w:rPr>
        <w:t>avg</w:t>
      </w:r>
      <w:proofErr w:type="spellEnd"/>
      <w:r w:rsidRPr="00C82D04">
        <w:t xml:space="preserve"> (</w:t>
      </w:r>
      <w:proofErr w:type="spellStart"/>
      <w:r w:rsidRPr="00C82D04">
        <w:t>narust_cen_v_procentech</w:t>
      </w:r>
      <w:proofErr w:type="spellEnd"/>
      <w:r w:rsidRPr="00C82D04">
        <w:t xml:space="preserve">) - </w:t>
      </w:r>
      <w:proofErr w:type="spellStart"/>
      <w:r w:rsidRPr="00C82D04">
        <w:rPr>
          <w:b/>
          <w:bCs/>
        </w:rPr>
        <w:t>avg</w:t>
      </w:r>
      <w:proofErr w:type="spellEnd"/>
      <w:r w:rsidRPr="00C82D04">
        <w:t xml:space="preserve"> (</w:t>
      </w:r>
      <w:proofErr w:type="spellStart"/>
      <w:r w:rsidRPr="00C82D04">
        <w:rPr>
          <w:u w:val="single"/>
        </w:rPr>
        <w:t>nar</w:t>
      </w:r>
      <w:r w:rsidRPr="00C82D04">
        <w:t>ů</w:t>
      </w:r>
      <w:r w:rsidRPr="00C82D04">
        <w:rPr>
          <w:u w:val="single"/>
        </w:rPr>
        <w:t>st_platu_v_procentech</w:t>
      </w:r>
      <w:proofErr w:type="spellEnd"/>
      <w:r w:rsidRPr="00C82D04">
        <w:t xml:space="preserve">) &gt; 0 </w:t>
      </w:r>
      <w:proofErr w:type="spellStart"/>
      <w:r w:rsidRPr="00C82D04">
        <w:rPr>
          <w:b/>
          <w:bCs/>
        </w:rPr>
        <w:t>then</w:t>
      </w:r>
      <w:proofErr w:type="spellEnd"/>
      <w:r w:rsidRPr="00C82D04">
        <w:t xml:space="preserve"> '</w:t>
      </w:r>
      <w:proofErr w:type="spellStart"/>
      <w:r w:rsidRPr="00C82D04">
        <w:t>narust_cen_potravin_je_vyssi_nez_narust_mezd</w:t>
      </w:r>
      <w:proofErr w:type="spellEnd"/>
      <w:r w:rsidRPr="00C82D04">
        <w:t>'</w:t>
      </w:r>
    </w:p>
    <w:p w14:paraId="6998B4A8" w14:textId="77777777" w:rsidR="00C82D04" w:rsidRPr="00C82D04" w:rsidRDefault="00C82D04" w:rsidP="00C82D04">
      <w:proofErr w:type="spellStart"/>
      <w:r w:rsidRPr="00C82D04">
        <w:rPr>
          <w:b/>
          <w:bCs/>
        </w:rPr>
        <w:t>else</w:t>
      </w:r>
      <w:proofErr w:type="spellEnd"/>
      <w:r w:rsidRPr="00C82D04">
        <w:t xml:space="preserve"> '</w:t>
      </w:r>
      <w:proofErr w:type="spellStart"/>
      <w:r w:rsidRPr="00C82D04">
        <w:t>narust_cen_potravin_je_nizsí_nez_narust_mezd</w:t>
      </w:r>
      <w:proofErr w:type="spellEnd"/>
      <w:r w:rsidRPr="00C82D04">
        <w:t>'</w:t>
      </w:r>
    </w:p>
    <w:p w14:paraId="22576F71" w14:textId="77777777" w:rsidR="00C82D04" w:rsidRPr="00C82D04" w:rsidRDefault="00C82D04" w:rsidP="00C82D04">
      <w:r w:rsidRPr="00C82D04">
        <w:rPr>
          <w:b/>
          <w:bCs/>
        </w:rPr>
        <w:t>end</w:t>
      </w:r>
      <w:r w:rsidRPr="00C82D04">
        <w:t xml:space="preserve"> </w:t>
      </w:r>
    </w:p>
    <w:p w14:paraId="0F5B16CC" w14:textId="77777777" w:rsidR="00C82D04" w:rsidRPr="00C82D04" w:rsidRDefault="00C82D04" w:rsidP="00C82D04">
      <w:proofErr w:type="spellStart"/>
      <w:r w:rsidRPr="00C82D04">
        <w:rPr>
          <w:b/>
          <w:bCs/>
        </w:rPr>
        <w:t>from</w:t>
      </w:r>
      <w:proofErr w:type="spellEnd"/>
      <w:r w:rsidRPr="00C82D04">
        <w:t xml:space="preserve"> </w:t>
      </w:r>
      <w:proofErr w:type="spellStart"/>
      <w:r w:rsidRPr="00C82D04">
        <w:t>t_vladimir_smid_project_SQL_primary_final</w:t>
      </w:r>
      <w:proofErr w:type="spellEnd"/>
    </w:p>
    <w:p w14:paraId="3486544C" w14:textId="77777777" w:rsidR="00C82D04" w:rsidRPr="00C82D04" w:rsidRDefault="00C82D04" w:rsidP="00C82D04">
      <w:proofErr w:type="spellStart"/>
      <w:r w:rsidRPr="00C82D04">
        <w:rPr>
          <w:b/>
          <w:bCs/>
        </w:rPr>
        <w:t>where</w:t>
      </w:r>
      <w:proofErr w:type="spellEnd"/>
      <w:r w:rsidRPr="00C82D04">
        <w:t xml:space="preserve"> rok </w:t>
      </w:r>
      <w:proofErr w:type="spellStart"/>
      <w:r w:rsidRPr="00C82D04">
        <w:rPr>
          <w:b/>
          <w:bCs/>
        </w:rPr>
        <w:t>between</w:t>
      </w:r>
      <w:proofErr w:type="spellEnd"/>
      <w:r w:rsidRPr="00C82D04">
        <w:t xml:space="preserve"> 2007 </w:t>
      </w:r>
      <w:r w:rsidRPr="00C82D04">
        <w:rPr>
          <w:b/>
          <w:bCs/>
        </w:rPr>
        <w:t>and</w:t>
      </w:r>
      <w:r w:rsidRPr="00C82D04">
        <w:t xml:space="preserve"> 2018</w:t>
      </w:r>
    </w:p>
    <w:p w14:paraId="205CA654" w14:textId="77777777" w:rsidR="00C82D04" w:rsidRPr="00C82D04" w:rsidRDefault="00C82D04" w:rsidP="00C82D04">
      <w:proofErr w:type="spellStart"/>
      <w:r w:rsidRPr="00C82D04">
        <w:rPr>
          <w:b/>
          <w:bCs/>
        </w:rPr>
        <w:t>group</w:t>
      </w:r>
      <w:proofErr w:type="spellEnd"/>
      <w:r w:rsidRPr="00C82D04">
        <w:t xml:space="preserve"> </w:t>
      </w:r>
      <w:r w:rsidRPr="00C82D04">
        <w:rPr>
          <w:b/>
          <w:bCs/>
        </w:rPr>
        <w:t>by</w:t>
      </w:r>
      <w:r w:rsidRPr="00C82D04">
        <w:t xml:space="preserve"> rok</w:t>
      </w:r>
    </w:p>
    <w:p w14:paraId="1D659945" w14:textId="77777777" w:rsidR="00C82D04" w:rsidRPr="00C82D04" w:rsidRDefault="00C82D04" w:rsidP="00C82D04">
      <w:proofErr w:type="spellStart"/>
      <w:r w:rsidRPr="00C82D04">
        <w:rPr>
          <w:b/>
          <w:bCs/>
        </w:rPr>
        <w:t>order</w:t>
      </w:r>
      <w:proofErr w:type="spellEnd"/>
      <w:r w:rsidRPr="00C82D04">
        <w:t xml:space="preserve"> </w:t>
      </w:r>
      <w:r w:rsidRPr="00C82D04">
        <w:rPr>
          <w:b/>
          <w:bCs/>
        </w:rPr>
        <w:t>by</w:t>
      </w:r>
      <w:r w:rsidRPr="00C82D04">
        <w:t xml:space="preserve"> </w:t>
      </w:r>
      <w:proofErr w:type="spellStart"/>
      <w:r w:rsidRPr="00C82D04">
        <w:rPr>
          <w:i/>
          <w:iCs/>
        </w:rPr>
        <w:t>rozdil_mezi_rustem_cen_a_mezd</w:t>
      </w:r>
      <w:proofErr w:type="spellEnd"/>
      <w:r w:rsidRPr="00C82D04">
        <w:t xml:space="preserve"> </w:t>
      </w:r>
      <w:r w:rsidRPr="00C82D04">
        <w:rPr>
          <w:b/>
          <w:bCs/>
        </w:rPr>
        <w:t>DESC</w:t>
      </w:r>
      <w:r w:rsidRPr="00C82D04">
        <w:t>;</w:t>
      </w:r>
    </w:p>
    <w:p w14:paraId="33BEE3B8" w14:textId="28BC0C6B" w:rsidR="00C82D04" w:rsidRDefault="00C82D04">
      <w:pPr>
        <w:rPr>
          <w:color w:val="0070C0"/>
        </w:rPr>
      </w:pPr>
      <w:r w:rsidRPr="00C82D04">
        <w:rPr>
          <w:color w:val="0070C0"/>
        </w:rPr>
        <w:t xml:space="preserve">Výsledek </w:t>
      </w:r>
      <w:r>
        <w:rPr>
          <w:color w:val="0070C0"/>
        </w:rPr>
        <w:t>jsem následně seřadil podle rozdílu mezi nárůstem cen .</w:t>
      </w:r>
    </w:p>
    <w:p w14:paraId="7F3885E0" w14:textId="32992365" w:rsidR="00C82D04" w:rsidRDefault="00C82D04">
      <w:pPr>
        <w:rPr>
          <w:color w:val="0070C0"/>
        </w:rPr>
      </w:pPr>
      <w:r>
        <w:rPr>
          <w:color w:val="0070C0"/>
        </w:rPr>
        <w:t xml:space="preserve">Lze konstatovat, že nejvyšší rozdíl mezi růstem cen a růstem mezd byl v roce 2013 a to </w:t>
      </w:r>
      <w:r w:rsidR="0013221F">
        <w:rPr>
          <w:color w:val="0070C0"/>
        </w:rPr>
        <w:t>,</w:t>
      </w:r>
    </w:p>
    <w:p w14:paraId="7E54C1C7" w14:textId="2C7D6691" w:rsidR="0013221F" w:rsidRDefault="0013221F">
      <w:pPr>
        <w:rPr>
          <w:color w:val="0070C0"/>
        </w:rPr>
      </w:pPr>
      <w:r>
        <w:rPr>
          <w:color w:val="0070C0"/>
        </w:rPr>
        <w:t>že ceny rostly rychleji o 6,88% než mzdy. Přesněji řečeno průměrné mzdy v roce 2013 klesaly, konkrétně o 0,87% , ceny naopak o 6,01% vzrostly .</w:t>
      </w:r>
    </w:p>
    <w:p w14:paraId="610AAB8C" w14:textId="77777777" w:rsidR="0034716E" w:rsidRDefault="0034716E">
      <w:pPr>
        <w:rPr>
          <w:color w:val="0070C0"/>
        </w:rPr>
      </w:pPr>
    </w:p>
    <w:p w14:paraId="5D96064C" w14:textId="3853FC75" w:rsidR="0034716E" w:rsidRPr="00C82D04" w:rsidRDefault="0034716E">
      <w:pPr>
        <w:rPr>
          <w:color w:val="0070C0"/>
        </w:rPr>
      </w:pPr>
      <w:r>
        <w:rPr>
          <w:color w:val="0070C0"/>
        </w:rPr>
        <w:t>Výstupem je pak tabulka následně převedená do excelu :</w:t>
      </w:r>
    </w:p>
    <w:p w14:paraId="057F287D" w14:textId="16381130" w:rsidR="00C82D04" w:rsidRDefault="0013221F">
      <w:r w:rsidRPr="0013221F">
        <w:drawing>
          <wp:inline distT="0" distB="0" distL="0" distR="0" wp14:anchorId="580131BA" wp14:editId="56A36C49">
            <wp:extent cx="5760720" cy="1562735"/>
            <wp:effectExtent l="0" t="0" r="0" b="0"/>
            <wp:docPr id="20696629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D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A29DF" w14:textId="77777777" w:rsidR="00863B80" w:rsidRDefault="00863B80" w:rsidP="000B7F22">
      <w:pPr>
        <w:spacing w:after="0" w:line="240" w:lineRule="auto"/>
      </w:pPr>
      <w:r>
        <w:separator/>
      </w:r>
    </w:p>
  </w:endnote>
  <w:endnote w:type="continuationSeparator" w:id="0">
    <w:p w14:paraId="6FB2183D" w14:textId="77777777" w:rsidR="00863B80" w:rsidRDefault="00863B80" w:rsidP="000B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820F3" w14:textId="77777777" w:rsidR="000B7F22" w:rsidRDefault="000B7F2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6EDA0" w14:textId="77777777" w:rsidR="009845A0" w:rsidRDefault="009845A0" w:rsidP="009845A0">
    <w:pPr>
      <w:pStyle w:val="Zpat"/>
    </w:pPr>
    <w:r>
      <w:t>Vladimír Šmíd</w:t>
    </w:r>
    <w:r>
      <w:ptab w:relativeTo="margin" w:alignment="center" w:leader="none"/>
    </w:r>
    <w:r>
      <w:t>vladimirsmid@email.cz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2686DA15" w14:textId="77777777" w:rsidR="000B7F22" w:rsidRPr="009845A0" w:rsidRDefault="000B7F22" w:rsidP="009845A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F245E" w14:textId="77777777" w:rsidR="000B7F22" w:rsidRDefault="000B7F2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1F353" w14:textId="77777777" w:rsidR="00863B80" w:rsidRDefault="00863B80" w:rsidP="000B7F22">
      <w:pPr>
        <w:spacing w:after="0" w:line="240" w:lineRule="auto"/>
      </w:pPr>
      <w:r>
        <w:separator/>
      </w:r>
    </w:p>
  </w:footnote>
  <w:footnote w:type="continuationSeparator" w:id="0">
    <w:p w14:paraId="5C485636" w14:textId="77777777" w:rsidR="00863B80" w:rsidRDefault="00863B80" w:rsidP="000B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E7B30" w14:textId="77777777" w:rsidR="000B7F22" w:rsidRDefault="000B7F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3E528" w14:textId="77777777" w:rsidR="000B7F22" w:rsidRDefault="000B7F22">
    <w:pPr>
      <w:pStyle w:val="Zhlav"/>
    </w:pPr>
    <w:r>
      <w:t xml:space="preserve">Projekt z SQL </w:t>
    </w:r>
    <w:r>
      <w:tab/>
      <w:t xml:space="preserve">ENGETO DATA ACADEMY </w:t>
    </w:r>
    <w:r>
      <w:tab/>
      <w:t xml:space="preserve">2024 12 10   </w:t>
    </w:r>
  </w:p>
  <w:p w14:paraId="23AAEBC7" w14:textId="77777777" w:rsidR="000B7F22" w:rsidRDefault="000B7F2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FB95C" w14:textId="77777777" w:rsidR="000B7F22" w:rsidRDefault="000B7F22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04"/>
    <w:rsid w:val="000B7F22"/>
    <w:rsid w:val="0013221F"/>
    <w:rsid w:val="00331787"/>
    <w:rsid w:val="0034716E"/>
    <w:rsid w:val="0051524E"/>
    <w:rsid w:val="006B7ED2"/>
    <w:rsid w:val="007776E1"/>
    <w:rsid w:val="00863B80"/>
    <w:rsid w:val="0096648E"/>
    <w:rsid w:val="009845A0"/>
    <w:rsid w:val="00A82C6D"/>
    <w:rsid w:val="00C82D04"/>
    <w:rsid w:val="00D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FEB6"/>
  <w15:chartTrackingRefBased/>
  <w15:docId w15:val="{0029266D-70AB-44C2-99C2-9C381510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82D04"/>
  </w:style>
  <w:style w:type="paragraph" w:styleId="Nadpis1">
    <w:name w:val="heading 1"/>
    <w:basedOn w:val="Normln"/>
    <w:next w:val="Normln"/>
    <w:link w:val="Nadpis1Char"/>
    <w:uiPriority w:val="9"/>
    <w:qFormat/>
    <w:rsid w:val="000B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B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B7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7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7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B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B7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7F2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7F2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7F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7F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7F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7F2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B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B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B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B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B7F2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B7F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B7F2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B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B7F2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B7F22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F22"/>
  </w:style>
  <w:style w:type="paragraph" w:styleId="Zpat">
    <w:name w:val="footer"/>
    <w:basedOn w:val="Normln"/>
    <w:link w:val="ZpatChar"/>
    <w:uiPriority w:val="99"/>
    <w:unhideWhenUsed/>
    <w:rsid w:val="000B7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i\OneDrive\Plocha\Datov&#225;%20anal&#253;za\&#353;ablona%20odpov&#283;di%20projekt%20SQ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odpovědi projekt SQL</Template>
  <TotalTime>16</TotalTime>
  <Pages>2</Pages>
  <Words>220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Šmíd</dc:creator>
  <cp:keywords/>
  <dc:description/>
  <cp:lastModifiedBy>Vladimír Šmíd</cp:lastModifiedBy>
  <cp:revision>2</cp:revision>
  <dcterms:created xsi:type="dcterms:W3CDTF">2025-04-20T12:19:00Z</dcterms:created>
  <dcterms:modified xsi:type="dcterms:W3CDTF">2025-04-20T12:35:00Z</dcterms:modified>
</cp:coreProperties>
</file>